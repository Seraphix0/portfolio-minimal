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77BD" w14:textId="4F704E41" w:rsidR="00165BAF" w:rsidRPr="00CA2393" w:rsidRDefault="00B57382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1F1C3AA" wp14:editId="193DD679">
            <wp:simplePos x="0" y="0"/>
            <wp:positionH relativeFrom="margin">
              <wp:posOffset>4144992</wp:posOffset>
            </wp:positionH>
            <wp:positionV relativeFrom="paragraph">
              <wp:posOffset>34506</wp:posOffset>
            </wp:positionV>
            <wp:extent cx="1349567" cy="1349567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816" cy="13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C7C" w:rsidRPr="00CA2393">
        <w:rPr>
          <w:b/>
          <w:bCs/>
          <w:sz w:val="18"/>
          <w:szCs w:val="18"/>
          <w:lang w:val="nl-NL"/>
        </w:rPr>
        <w:t>Melvin Kusters</w:t>
      </w:r>
      <w:r w:rsidRPr="00CA2393">
        <w:rPr>
          <w:sz w:val="18"/>
          <w:szCs w:val="18"/>
          <w:lang w:val="nl-NL"/>
        </w:rPr>
        <w:t xml:space="preserve"> </w:t>
      </w:r>
    </w:p>
    <w:p w14:paraId="6A67FB00" w14:textId="2636DEE2" w:rsidR="00C6005D" w:rsidRPr="00CA2393" w:rsidRDefault="00E658C3" w:rsidP="009A6EC8">
      <w:pPr>
        <w:pStyle w:val="ContactInfo"/>
        <w:rPr>
          <w:b/>
          <w:bCs/>
          <w:sz w:val="18"/>
          <w:szCs w:val="18"/>
          <w:lang w:val="nl-NL"/>
        </w:rPr>
      </w:pPr>
      <w:r w:rsidRPr="00CA2393">
        <w:rPr>
          <w:b/>
          <w:bCs/>
          <w:sz w:val="18"/>
          <w:szCs w:val="18"/>
          <w:lang w:val="nl-NL"/>
        </w:rPr>
        <w:t xml:space="preserve">.NET Engineer </w:t>
      </w:r>
      <w:r w:rsidR="00104E74" w:rsidRPr="00CA2393">
        <w:rPr>
          <w:b/>
          <w:bCs/>
          <w:sz w:val="18"/>
          <w:szCs w:val="18"/>
          <w:lang w:val="nl-NL"/>
        </w:rPr>
        <w:t xml:space="preserve">/ </w:t>
      </w:r>
      <w:r w:rsidR="00A229EA" w:rsidRPr="00CA2393">
        <w:rPr>
          <w:b/>
          <w:bCs/>
          <w:sz w:val="18"/>
          <w:szCs w:val="18"/>
          <w:lang w:val="nl-NL"/>
        </w:rPr>
        <w:t>Software</w:t>
      </w:r>
      <w:r w:rsidR="00104E74" w:rsidRPr="00CA2393">
        <w:rPr>
          <w:b/>
          <w:bCs/>
          <w:sz w:val="18"/>
          <w:szCs w:val="18"/>
          <w:lang w:val="nl-NL"/>
        </w:rPr>
        <w:t xml:space="preserve"> Architect</w:t>
      </w:r>
    </w:p>
    <w:p w14:paraId="73295729" w14:textId="7F156D36" w:rsidR="00165BAF" w:rsidRPr="00CA2393" w:rsidRDefault="003C2F0C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Roserije 241A</w:t>
      </w:r>
      <w:r w:rsidR="006C27B7" w:rsidRPr="00CA2393">
        <w:rPr>
          <w:sz w:val="18"/>
          <w:szCs w:val="18"/>
          <w:lang w:val="nl-NL"/>
        </w:rPr>
        <w:t>, 6</w:t>
      </w:r>
      <w:r w:rsidRPr="00CA2393">
        <w:rPr>
          <w:sz w:val="18"/>
          <w:szCs w:val="18"/>
          <w:lang w:val="nl-NL"/>
        </w:rPr>
        <w:t>228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DP</w:t>
      </w:r>
      <w:r w:rsidR="006C27B7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Maastricht</w:t>
      </w:r>
      <w:r w:rsidR="006C27B7" w:rsidRPr="00CA2393">
        <w:rPr>
          <w:sz w:val="18"/>
          <w:szCs w:val="18"/>
          <w:lang w:val="nl-NL"/>
        </w:rPr>
        <w:t>, Netherlands</w:t>
      </w:r>
    </w:p>
    <w:p w14:paraId="1401C75E" w14:textId="0B89A2F9" w:rsidR="00165BAF" w:rsidRPr="00CA2393" w:rsidRDefault="006C27B7" w:rsidP="009A6EC8">
      <w:pPr>
        <w:pStyle w:val="ContactInfo"/>
        <w:rPr>
          <w:sz w:val="18"/>
          <w:szCs w:val="18"/>
          <w:lang w:val="nl-NL"/>
        </w:rPr>
      </w:pPr>
      <w:r w:rsidRPr="00CA2393">
        <w:rPr>
          <w:sz w:val="18"/>
          <w:szCs w:val="18"/>
          <w:lang w:val="nl-NL"/>
        </w:rPr>
        <w:t>+31 (0)6 340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67</w:t>
      </w:r>
      <w:r w:rsidR="00585801" w:rsidRPr="00CA2393">
        <w:rPr>
          <w:sz w:val="18"/>
          <w:szCs w:val="18"/>
          <w:lang w:val="nl-NL"/>
        </w:rPr>
        <w:t xml:space="preserve"> </w:t>
      </w:r>
      <w:r w:rsidRPr="00CA2393">
        <w:rPr>
          <w:sz w:val="18"/>
          <w:szCs w:val="18"/>
          <w:lang w:val="nl-NL"/>
        </w:rPr>
        <w:t>905</w:t>
      </w:r>
    </w:p>
    <w:p w14:paraId="488A0C5C" w14:textId="5852E913" w:rsidR="00104E74" w:rsidRPr="00CA2393" w:rsidRDefault="003E5C6C" w:rsidP="009A6EC8">
      <w:pPr>
        <w:pStyle w:val="ContactInfo"/>
        <w:rPr>
          <w:rStyle w:val="Hyperlink"/>
          <w:sz w:val="18"/>
          <w:szCs w:val="18"/>
        </w:rPr>
      </w:pPr>
      <w:hyperlink r:id="rId9" w:history="1">
        <w:r w:rsidR="003C2F0C" w:rsidRPr="00CA2393">
          <w:rPr>
            <w:rStyle w:val="Hyperlink"/>
            <w:sz w:val="18"/>
            <w:szCs w:val="18"/>
          </w:rPr>
          <w:t>melvinkusters0@gmail.com</w:t>
        </w:r>
      </w:hyperlink>
    </w:p>
    <w:p w14:paraId="7FC46F1E" w14:textId="2DE7BD59" w:rsidR="00DE6567" w:rsidRPr="00CA2393" w:rsidRDefault="00DE6567" w:rsidP="009A6EC8">
      <w:pPr>
        <w:pStyle w:val="ContactInfo"/>
        <w:rPr>
          <w:rStyle w:val="Hyperlink"/>
          <w:sz w:val="18"/>
          <w:szCs w:val="18"/>
        </w:rPr>
      </w:pPr>
    </w:p>
    <w:p w14:paraId="07850F3C" w14:textId="555A607D" w:rsidR="003C2F0C" w:rsidRPr="00CA2393" w:rsidRDefault="00DE6567" w:rsidP="00165BA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Fluent in </w:t>
      </w:r>
      <w:r w:rsidRPr="00CA2393">
        <w:rPr>
          <w:b/>
          <w:bCs/>
          <w:sz w:val="18"/>
          <w:szCs w:val="18"/>
        </w:rPr>
        <w:t>Dutch</w:t>
      </w:r>
      <w:r w:rsidRPr="00CA2393">
        <w:rPr>
          <w:sz w:val="18"/>
          <w:szCs w:val="18"/>
        </w:rPr>
        <w:t xml:space="preserve"> and </w:t>
      </w:r>
      <w:r w:rsidRPr="00CA2393">
        <w:rPr>
          <w:b/>
          <w:bCs/>
          <w:sz w:val="18"/>
          <w:szCs w:val="18"/>
        </w:rPr>
        <w:t>English</w:t>
      </w:r>
    </w:p>
    <w:p w14:paraId="080AF3D7" w14:textId="1A82E732" w:rsidR="006C4B3A" w:rsidRPr="00CA2393" w:rsidRDefault="003C2F0C" w:rsidP="00165BAF">
      <w:pPr>
        <w:pStyle w:val="ContactInfo"/>
        <w:rPr>
          <w:rStyle w:val="Hyperlink"/>
          <w:sz w:val="18"/>
          <w:szCs w:val="18"/>
        </w:rPr>
      </w:pPr>
      <w:r w:rsidRPr="00CA2393">
        <w:rPr>
          <w:sz w:val="18"/>
          <w:szCs w:val="18"/>
        </w:rPr>
        <w:t xml:space="preserve">See my </w:t>
      </w:r>
      <w:hyperlink r:id="rId10" w:history="1">
        <w:r w:rsidRPr="00CA2393">
          <w:rPr>
            <w:rStyle w:val="Hyperlink"/>
            <w:sz w:val="18"/>
            <w:szCs w:val="18"/>
          </w:rPr>
          <w:t>LinkedIn profile</w:t>
        </w:r>
      </w:hyperlink>
      <w:r w:rsidRPr="00CA2393">
        <w:rPr>
          <w:sz w:val="18"/>
          <w:szCs w:val="18"/>
        </w:rPr>
        <w:t xml:space="preserve"> for more</w:t>
      </w:r>
      <w:r w:rsidR="00CA2393">
        <w:rPr>
          <w:sz w:val="18"/>
          <w:szCs w:val="18"/>
        </w:rPr>
        <w:t xml:space="preserve"> information.</w:t>
      </w:r>
    </w:p>
    <w:p w14:paraId="35F8215B" w14:textId="3F31F905" w:rsidR="0012027F" w:rsidRPr="00CA2393" w:rsidRDefault="0012027F" w:rsidP="0012027F">
      <w:pPr>
        <w:pStyle w:val="ContactInfo"/>
        <w:rPr>
          <w:sz w:val="18"/>
          <w:szCs w:val="18"/>
        </w:rPr>
      </w:pPr>
      <w:r w:rsidRPr="00CA2393">
        <w:rPr>
          <w:sz w:val="18"/>
          <w:szCs w:val="18"/>
        </w:rPr>
        <w:t xml:space="preserve">Also check out my </w:t>
      </w:r>
      <w:hyperlink r:id="rId11" w:history="1">
        <w:r w:rsidRPr="00CA2393">
          <w:rPr>
            <w:rStyle w:val="Hyperlink"/>
            <w:sz w:val="18"/>
            <w:szCs w:val="18"/>
          </w:rPr>
          <w:t>Portfolio</w:t>
        </w:r>
      </w:hyperlink>
      <w:r w:rsidRPr="00CA2393">
        <w:rPr>
          <w:sz w:val="18"/>
          <w:szCs w:val="18"/>
        </w:rPr>
        <w:t xml:space="preserve"> at: </w:t>
      </w:r>
      <w:hyperlink r:id="rId12" w:history="1">
        <w:r w:rsidRPr="00CA2393">
          <w:rPr>
            <w:rStyle w:val="Hyperlink"/>
            <w:sz w:val="18"/>
            <w:szCs w:val="18"/>
          </w:rPr>
          <w:t>melvinkusters.com</w:t>
        </w:r>
      </w:hyperlink>
    </w:p>
    <w:p w14:paraId="6E5BF4E5" w14:textId="77777777" w:rsidR="00165BAF" w:rsidRDefault="003E5C6C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E42D28443BE9464191CDAD472082E291"/>
          </w:placeholder>
          <w:temporary/>
          <w:showingPlcHdr/>
          <w15:appearance w15:val="hidden"/>
        </w:sdtPr>
        <w:sdtEndPr/>
        <w:sdtContent>
          <w:r w:rsidR="00165BAF" w:rsidRPr="00CA2393">
            <w:rPr>
              <w:sz w:val="18"/>
              <w:szCs w:val="18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49DCCFA" w14:textId="77777777" w:rsidTr="005C0355">
        <w:tc>
          <w:tcPr>
            <w:tcW w:w="8640" w:type="dxa"/>
          </w:tcPr>
          <w:p w14:paraId="530CC565" w14:textId="77777777" w:rsidR="00B502A5" w:rsidRPr="00B502A5" w:rsidRDefault="00104E74" w:rsidP="00B502A5">
            <w:pPr>
              <w:rPr>
                <w:sz w:val="18"/>
                <w:szCs w:val="18"/>
              </w:rPr>
            </w:pPr>
            <w:r w:rsidRPr="00B502A5">
              <w:rPr>
                <w:sz w:val="18"/>
                <w:szCs w:val="18"/>
              </w:rPr>
              <w:t>Hi</w:t>
            </w:r>
            <w:r w:rsidR="00A12B9A" w:rsidRPr="00B502A5">
              <w:rPr>
                <w:sz w:val="18"/>
                <w:szCs w:val="18"/>
              </w:rPr>
              <w:t>, t</w:t>
            </w:r>
            <w:r w:rsidRPr="00B502A5">
              <w:rPr>
                <w:sz w:val="18"/>
                <w:szCs w:val="18"/>
              </w:rPr>
              <w:t xml:space="preserve">hanks for checking out my profile! </w:t>
            </w:r>
            <w:r w:rsidR="008B37EC" w:rsidRPr="00B502A5">
              <w:rPr>
                <w:sz w:val="18"/>
                <w:szCs w:val="18"/>
              </w:rPr>
              <w:t>I’m a .NET specialist with 5</w:t>
            </w:r>
            <w:r w:rsidR="00F92F55" w:rsidRPr="00B502A5">
              <w:rPr>
                <w:sz w:val="18"/>
                <w:szCs w:val="18"/>
              </w:rPr>
              <w:t xml:space="preserve"> years of experience in </w:t>
            </w:r>
            <w:r w:rsidR="005D1E52" w:rsidRPr="00B502A5">
              <w:rPr>
                <w:sz w:val="18"/>
                <w:szCs w:val="18"/>
              </w:rPr>
              <w:t>designing and developing</w:t>
            </w:r>
            <w:r w:rsidR="00F92F55" w:rsidRPr="00B502A5">
              <w:rPr>
                <w:sz w:val="18"/>
                <w:szCs w:val="18"/>
              </w:rPr>
              <w:t xml:space="preserve"> enterprise distributed systems with .NET and Angular being my tools of expertise</w:t>
            </w:r>
            <w:r w:rsidR="005D1E52" w:rsidRPr="00B502A5">
              <w:rPr>
                <w:sz w:val="18"/>
                <w:szCs w:val="18"/>
              </w:rPr>
              <w:t xml:space="preserve">. My most prominent role to date is that of Software Architect at </w:t>
            </w:r>
            <w:proofErr w:type="spellStart"/>
            <w:r w:rsidR="00BA7664" w:rsidRPr="00B502A5">
              <w:rPr>
                <w:sz w:val="18"/>
                <w:szCs w:val="18"/>
              </w:rPr>
              <w:t>Integraal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</w:t>
            </w:r>
            <w:proofErr w:type="spellStart"/>
            <w:r w:rsidR="00BA7664" w:rsidRPr="00B502A5">
              <w:rPr>
                <w:sz w:val="18"/>
                <w:szCs w:val="18"/>
              </w:rPr>
              <w:t>Kankercentrum</w:t>
            </w:r>
            <w:proofErr w:type="spellEnd"/>
            <w:r w:rsidR="00BA7664" w:rsidRPr="00B502A5">
              <w:rPr>
                <w:sz w:val="18"/>
                <w:szCs w:val="18"/>
              </w:rPr>
              <w:t xml:space="preserve"> Nederland (IKNL)</w:t>
            </w:r>
            <w:r w:rsidR="005D1E52" w:rsidRPr="00B502A5">
              <w:rPr>
                <w:sz w:val="18"/>
                <w:szCs w:val="18"/>
              </w:rPr>
              <w:t>, where I was responsible for the greenfield development of a complex system</w:t>
            </w:r>
            <w:r w:rsidR="00822408" w:rsidRPr="00B502A5">
              <w:rPr>
                <w:sz w:val="18"/>
                <w:szCs w:val="18"/>
              </w:rPr>
              <w:t xml:space="preserve"> servicing the Dutch national palliative consultation line</w:t>
            </w:r>
            <w:r w:rsidR="005D1E52" w:rsidRPr="00B502A5">
              <w:rPr>
                <w:sz w:val="18"/>
                <w:szCs w:val="18"/>
              </w:rPr>
              <w:t xml:space="preserve"> for 450+ concurrent users.</w:t>
            </w:r>
            <w:r w:rsidR="00F92F55" w:rsidRPr="00B502A5">
              <w:rPr>
                <w:sz w:val="18"/>
                <w:szCs w:val="18"/>
              </w:rPr>
              <w:t xml:space="preserve"> I excel especially in projects where integrating systems and making these integrations maintainable and future-proof is </w:t>
            </w:r>
            <w:r w:rsidR="00A12258" w:rsidRPr="00B502A5">
              <w:rPr>
                <w:sz w:val="18"/>
                <w:szCs w:val="18"/>
              </w:rPr>
              <w:t>a</w:t>
            </w:r>
            <w:r w:rsidR="00F92F55" w:rsidRPr="00B502A5">
              <w:rPr>
                <w:sz w:val="18"/>
                <w:szCs w:val="18"/>
              </w:rPr>
              <w:t xml:space="preserve"> priority.</w:t>
            </w:r>
            <w:r w:rsidR="005D1E52" w:rsidRPr="00B502A5">
              <w:rPr>
                <w:sz w:val="18"/>
                <w:szCs w:val="18"/>
              </w:rPr>
              <w:t xml:space="preserve"> I am proficient in managing and maintaining deployments and debugging in all stages.</w:t>
            </w:r>
            <w:r w:rsidR="00BF0322" w:rsidRPr="00B502A5">
              <w:rPr>
                <w:sz w:val="18"/>
                <w:szCs w:val="18"/>
              </w:rPr>
              <w:t xml:space="preserve"> My previous employers describe me as a curious and driven </w:t>
            </w:r>
            <w:r w:rsidR="00E12EA8" w:rsidRPr="00B502A5">
              <w:rPr>
                <w:sz w:val="18"/>
                <w:szCs w:val="18"/>
              </w:rPr>
              <w:t>team player with a broad knowledge of his work</w:t>
            </w:r>
            <w:r w:rsidR="00BF0322" w:rsidRPr="00B502A5">
              <w:rPr>
                <w:sz w:val="18"/>
                <w:szCs w:val="18"/>
              </w:rPr>
              <w:t xml:space="preserve">, who loves to get to the bottom of a problem. </w:t>
            </w:r>
            <w:r w:rsidR="00F92F55" w:rsidRPr="00B502A5">
              <w:rPr>
                <w:sz w:val="18"/>
                <w:szCs w:val="18"/>
              </w:rPr>
              <w:t>I have a strong attention to detail and a passion for problem-solving, and I'm always looking for ways to improve my workflow and increase efficiency.</w:t>
            </w:r>
            <w:r w:rsidR="00BF0322" w:rsidRPr="00B502A5">
              <w:rPr>
                <w:sz w:val="18"/>
                <w:szCs w:val="18"/>
              </w:rPr>
              <w:t xml:space="preserve"> </w:t>
            </w:r>
            <w:r w:rsidR="00E12EA8" w:rsidRPr="00B502A5">
              <w:rPr>
                <w:sz w:val="18"/>
                <w:szCs w:val="18"/>
              </w:rPr>
              <w:t xml:space="preserve">One of the most important skills I’ve learnt over the years is to adapt to any situation and work with whatever tools are best for the job. I work best </w:t>
            </w:r>
            <w:r w:rsidR="006A0CF1" w:rsidRPr="00B502A5">
              <w:rPr>
                <w:sz w:val="18"/>
                <w:szCs w:val="18"/>
              </w:rPr>
              <w:t>in an environment where asking questions and sharing knowledge is encouraged; we can always learn from each other and become more efficient on the job once we’re unafraid to ask. I’m always open for a chat!</w:t>
            </w:r>
          </w:p>
          <w:p w14:paraId="58CEE7C1" w14:textId="34023089" w:rsidR="00B502A5" w:rsidRPr="00B502A5" w:rsidRDefault="00B502A5" w:rsidP="00B502A5">
            <w:pPr>
              <w:rPr>
                <w:sz w:val="18"/>
                <w:szCs w:val="18"/>
              </w:rPr>
            </w:pPr>
          </w:p>
        </w:tc>
      </w:tr>
    </w:tbl>
    <w:p w14:paraId="04CD61F3" w14:textId="20002B17" w:rsidR="00033380" w:rsidRPr="00B502A5" w:rsidRDefault="00C6005D" w:rsidP="00033380">
      <w:pPr>
        <w:pStyle w:val="Heading1"/>
        <w:rPr>
          <w:sz w:val="18"/>
          <w:szCs w:val="18"/>
        </w:rPr>
      </w:pPr>
      <w:r w:rsidRPr="00B502A5">
        <w:rPr>
          <w:sz w:val="18"/>
          <w:szCs w:val="18"/>
        </w:rPr>
        <w:t>Specializations</w:t>
      </w:r>
    </w:p>
    <w:p w14:paraId="4181E44D" w14:textId="2059FD65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 and deploying enterprise distributed systems in .NE</w:t>
      </w:r>
      <w:r w:rsidR="00DF783B" w:rsidRPr="00B502A5">
        <w:rPr>
          <w:sz w:val="18"/>
          <w:szCs w:val="18"/>
        </w:rPr>
        <w:t>T</w:t>
      </w:r>
      <w:r w:rsidR="00CA2393" w:rsidRPr="00B502A5">
        <w:rPr>
          <w:sz w:val="18"/>
          <w:szCs w:val="18"/>
        </w:rPr>
        <w:t xml:space="preserve"> &amp; Angular</w:t>
      </w:r>
      <w:r w:rsidR="00985762" w:rsidRPr="00B502A5">
        <w:rPr>
          <w:sz w:val="18"/>
          <w:szCs w:val="18"/>
        </w:rPr>
        <w:t>.</w:t>
      </w:r>
    </w:p>
    <w:p w14:paraId="5A6E1094" w14:textId="66B10A5B" w:rsidR="00DF783B" w:rsidRPr="00B502A5" w:rsidRDefault="00DF783B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Designing, developing</w:t>
      </w:r>
      <w:r w:rsidR="00CB310A" w:rsidRPr="00B502A5">
        <w:rPr>
          <w:sz w:val="18"/>
          <w:szCs w:val="18"/>
        </w:rPr>
        <w:t xml:space="preserve">, </w:t>
      </w:r>
      <w:r w:rsidRPr="00B502A5">
        <w:rPr>
          <w:sz w:val="18"/>
          <w:szCs w:val="18"/>
        </w:rPr>
        <w:t>deploying</w:t>
      </w:r>
      <w:r w:rsidR="00CB310A" w:rsidRPr="00B502A5">
        <w:rPr>
          <w:sz w:val="18"/>
          <w:szCs w:val="18"/>
        </w:rPr>
        <w:t xml:space="preserve"> and taking a leading role in</w:t>
      </w:r>
      <w:r w:rsidR="00DD4CC4" w:rsidRPr="00B502A5">
        <w:rPr>
          <w:sz w:val="18"/>
          <w:szCs w:val="18"/>
        </w:rPr>
        <w:t xml:space="preserve"> customized Vo</w:t>
      </w:r>
      <w:r w:rsidRPr="00B502A5">
        <w:rPr>
          <w:sz w:val="18"/>
          <w:szCs w:val="18"/>
        </w:rPr>
        <w:t>IP-solutions</w:t>
      </w:r>
      <w:r w:rsidR="00CB310A" w:rsidRPr="00B502A5">
        <w:rPr>
          <w:sz w:val="18"/>
          <w:szCs w:val="18"/>
        </w:rPr>
        <w:t xml:space="preserve"> projects</w:t>
      </w:r>
      <w:r w:rsidRPr="00B502A5">
        <w:rPr>
          <w:sz w:val="18"/>
          <w:szCs w:val="18"/>
        </w:rPr>
        <w:t>.</w:t>
      </w:r>
    </w:p>
    <w:p w14:paraId="3A59CF5E" w14:textId="79F25C38" w:rsidR="00435BBC" w:rsidRPr="00B502A5" w:rsidRDefault="00435BBC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Working closely with stakeholders to refine user requirements and project strategy</w:t>
      </w:r>
      <w:r w:rsidR="00985762" w:rsidRPr="00B502A5">
        <w:rPr>
          <w:sz w:val="18"/>
          <w:szCs w:val="18"/>
        </w:rPr>
        <w:t>.</w:t>
      </w:r>
    </w:p>
    <w:p w14:paraId="31DF078D" w14:textId="61C8C42E" w:rsidR="00EC37B9" w:rsidRPr="00B502A5" w:rsidRDefault="00AA55E9" w:rsidP="00435BBC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502A5">
        <w:rPr>
          <w:sz w:val="18"/>
          <w:szCs w:val="18"/>
        </w:rPr>
        <w:t>Bridging non-technical and technical business units as a reliable communicator</w:t>
      </w:r>
      <w:r w:rsidR="00985762" w:rsidRPr="00B502A5">
        <w:rPr>
          <w:sz w:val="18"/>
          <w:szCs w:val="18"/>
        </w:rPr>
        <w:t>.</w:t>
      </w:r>
    </w:p>
    <w:p w14:paraId="16193AD0" w14:textId="667E76EB" w:rsidR="00F3143E" w:rsidRPr="00B502A5" w:rsidRDefault="00AA55E9" w:rsidP="00D30DCF">
      <w:pPr>
        <w:pStyle w:val="ListParagraph"/>
        <w:numPr>
          <w:ilvl w:val="0"/>
          <w:numId w:val="20"/>
        </w:numPr>
        <w:spacing w:before="0" w:after="0"/>
        <w:rPr>
          <w:sz w:val="18"/>
          <w:szCs w:val="18"/>
        </w:rPr>
      </w:pPr>
      <w:r w:rsidRPr="00B502A5">
        <w:rPr>
          <w:sz w:val="18"/>
          <w:szCs w:val="18"/>
        </w:rPr>
        <w:t>Managing project strategy, internal resource allocation, timelines, and project realization</w:t>
      </w:r>
      <w:r w:rsidR="00985762" w:rsidRPr="00B502A5">
        <w:rPr>
          <w:sz w:val="18"/>
          <w:szCs w:val="18"/>
        </w:rPr>
        <w:t>.</w:t>
      </w:r>
    </w:p>
    <w:p w14:paraId="1CA4F655" w14:textId="77777777" w:rsidR="00B502A5" w:rsidRDefault="00B502A5" w:rsidP="00B502A5">
      <w:pPr>
        <w:spacing w:before="0" w:after="0" w:line="240" w:lineRule="auto"/>
      </w:pPr>
    </w:p>
    <w:p w14:paraId="52E8879B" w14:textId="77777777" w:rsidR="00F3143E" w:rsidRPr="000E61AD" w:rsidRDefault="00F3143E" w:rsidP="00D30DCF">
      <w:pPr>
        <w:spacing w:before="0"/>
      </w:pPr>
    </w:p>
    <w:p w14:paraId="4F90F5A5" w14:textId="77777777" w:rsidR="00BB1348" w:rsidRPr="00F3143E" w:rsidRDefault="00BB1348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Languages &amp; Frameworks</w:t>
      </w:r>
      <w:r w:rsidR="00D30DCF" w:rsidRPr="00F3143E">
        <w:rPr>
          <w:rFonts w:asciiTheme="majorHAnsi" w:hAnsiTheme="majorHAnsi" w:cstheme="majorHAnsi"/>
          <w:sz w:val="11"/>
          <w:szCs w:val="11"/>
        </w:rPr>
        <w:t>/Libraries</w:t>
      </w:r>
      <w:r w:rsidRPr="00F3143E">
        <w:rPr>
          <w:rFonts w:asciiTheme="majorHAnsi" w:hAnsiTheme="majorHAnsi" w:cstheme="majorHAnsi"/>
          <w:sz w:val="11"/>
          <w:szCs w:val="11"/>
        </w:rPr>
        <w:t>: C#,</w:t>
      </w:r>
      <w:r w:rsidR="00BD72E8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Pr="00F3143E">
        <w:rPr>
          <w:rFonts w:asciiTheme="majorHAnsi" w:hAnsiTheme="majorHAnsi" w:cstheme="majorHAnsi"/>
          <w:sz w:val="11"/>
          <w:szCs w:val="11"/>
        </w:rPr>
        <w:t xml:space="preserve">.NET </w:t>
      </w:r>
      <w:r w:rsidR="00BD72E8" w:rsidRPr="00F3143E">
        <w:rPr>
          <w:rFonts w:asciiTheme="majorHAnsi" w:hAnsiTheme="majorHAnsi" w:cstheme="majorHAnsi"/>
          <w:sz w:val="11"/>
          <w:szCs w:val="11"/>
        </w:rPr>
        <w:t>3.0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>, Angular</w:t>
      </w:r>
      <w:r w:rsidR="00ED1935" w:rsidRPr="00F3143E">
        <w:rPr>
          <w:rFonts w:asciiTheme="majorHAnsi" w:hAnsiTheme="majorHAnsi" w:cstheme="majorHAnsi"/>
          <w:sz w:val="11"/>
          <w:szCs w:val="11"/>
        </w:rPr>
        <w:t xml:space="preserve"> 8</w:t>
      </w:r>
      <w:r w:rsidR="00822408" w:rsidRPr="00F3143E">
        <w:rPr>
          <w:rFonts w:asciiTheme="majorHAnsi" w:hAnsiTheme="majorHAnsi" w:cstheme="majorHAnsi"/>
          <w:sz w:val="11"/>
          <w:szCs w:val="11"/>
        </w:rPr>
        <w:t>+</w:t>
      </w:r>
      <w:r w:rsidRPr="00F3143E">
        <w:rPr>
          <w:rFonts w:asciiTheme="majorHAnsi" w:hAnsiTheme="majorHAnsi" w:cstheme="majorHAnsi"/>
          <w:sz w:val="11"/>
          <w:szCs w:val="11"/>
        </w:rPr>
        <w:t xml:space="preserve">, Typescript,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Javascript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 xml:space="preserve">, LINQ, SQL, MSSQL, HTML, CSS, Git, </w:t>
      </w:r>
      <w:proofErr w:type="spellStart"/>
      <w:r w:rsidR="00C504A2" w:rsidRPr="00F3143E">
        <w:rPr>
          <w:rFonts w:asciiTheme="majorHAnsi" w:hAnsiTheme="majorHAnsi" w:cstheme="majorHAnsi"/>
          <w:sz w:val="11"/>
          <w:szCs w:val="11"/>
        </w:rPr>
        <w:t>XUnit</w:t>
      </w:r>
      <w:proofErr w:type="spellEnd"/>
      <w:r w:rsidR="00C504A2" w:rsidRPr="00F3143E">
        <w:rPr>
          <w:rFonts w:asciiTheme="majorHAnsi" w:hAnsiTheme="majorHAnsi" w:cstheme="majorHAnsi"/>
          <w:sz w:val="11"/>
          <w:szCs w:val="11"/>
        </w:rPr>
        <w:t>, Node.js, Entity Framework Core,</w:t>
      </w:r>
      <w:r w:rsidR="00A749C9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A749C9" w:rsidRPr="00F3143E">
        <w:rPr>
          <w:rFonts w:asciiTheme="majorHAnsi" w:hAnsiTheme="majorHAnsi" w:cstheme="majorHAnsi"/>
          <w:sz w:val="11"/>
          <w:szCs w:val="11"/>
        </w:rPr>
        <w:t>RxJS</w:t>
      </w:r>
      <w:proofErr w:type="spellEnd"/>
      <w:r w:rsidR="00A749C9" w:rsidRPr="00F3143E">
        <w:rPr>
          <w:rFonts w:asciiTheme="majorHAnsi" w:hAnsiTheme="majorHAnsi" w:cstheme="majorHAnsi"/>
          <w:sz w:val="11"/>
          <w:szCs w:val="11"/>
        </w:rPr>
        <w:t>,</w:t>
      </w:r>
      <w:r w:rsidR="007D2643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7D2643" w:rsidRPr="00F3143E">
        <w:rPr>
          <w:rFonts w:asciiTheme="majorHAnsi" w:hAnsiTheme="majorHAnsi" w:cstheme="majorHAnsi"/>
          <w:sz w:val="11"/>
          <w:szCs w:val="11"/>
        </w:rPr>
        <w:t>NgRx</w:t>
      </w:r>
      <w:proofErr w:type="spellEnd"/>
      <w:r w:rsidR="007D2643" w:rsidRPr="00F3143E">
        <w:rPr>
          <w:rFonts w:asciiTheme="majorHAnsi" w:hAnsiTheme="majorHAnsi" w:cstheme="majorHAnsi"/>
          <w:sz w:val="11"/>
          <w:szCs w:val="11"/>
        </w:rPr>
        <w:t>, NGXS</w:t>
      </w:r>
      <w:r w:rsidR="00955BCC" w:rsidRPr="00F3143E">
        <w:rPr>
          <w:rFonts w:asciiTheme="majorHAnsi" w:hAnsiTheme="majorHAnsi" w:cstheme="majorHAnsi"/>
          <w:sz w:val="11"/>
          <w:szCs w:val="11"/>
        </w:rPr>
        <w:t>,</w:t>
      </w:r>
      <w:r w:rsidR="00C504A2" w:rsidRPr="00F3143E">
        <w:rPr>
          <w:rFonts w:asciiTheme="majorHAnsi" w:hAnsiTheme="majorHAnsi" w:cstheme="majorHAnsi"/>
          <w:sz w:val="11"/>
          <w:szCs w:val="11"/>
        </w:rPr>
        <w:t xml:space="preserve"> SIP, SDP, RTP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30DCF" w:rsidRPr="00F3143E">
        <w:rPr>
          <w:rFonts w:asciiTheme="majorHAnsi" w:hAnsiTheme="majorHAnsi" w:cstheme="majorHAnsi"/>
          <w:sz w:val="11"/>
          <w:szCs w:val="11"/>
        </w:rPr>
        <w:t>gRPC</w:t>
      </w:r>
      <w:proofErr w:type="spellEnd"/>
      <w:r w:rsidR="00E27144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E27144" w:rsidRPr="00F3143E">
        <w:rPr>
          <w:rFonts w:asciiTheme="majorHAnsi" w:hAnsiTheme="majorHAnsi" w:cstheme="majorHAnsi"/>
          <w:sz w:val="11"/>
          <w:szCs w:val="11"/>
        </w:rPr>
        <w:t>SignalR</w:t>
      </w:r>
      <w:proofErr w:type="spellEnd"/>
      <w:r w:rsidR="00B57382" w:rsidRPr="00F3143E">
        <w:rPr>
          <w:rFonts w:asciiTheme="majorHAnsi" w:hAnsiTheme="majorHAnsi" w:cstheme="majorHAnsi"/>
          <w:sz w:val="11"/>
          <w:szCs w:val="11"/>
        </w:rPr>
        <w:t>, Microsoft Orleans</w:t>
      </w:r>
      <w:r w:rsidR="001825DF" w:rsidRPr="00F3143E">
        <w:rPr>
          <w:rFonts w:asciiTheme="majorHAnsi" w:hAnsiTheme="majorHAnsi" w:cstheme="majorHAnsi"/>
          <w:sz w:val="11"/>
          <w:szCs w:val="11"/>
        </w:rPr>
        <w:t xml:space="preserve">, </w:t>
      </w:r>
      <w:r w:rsidR="00F9074A" w:rsidRPr="00F3143E">
        <w:rPr>
          <w:rFonts w:asciiTheme="majorHAnsi" w:hAnsiTheme="majorHAnsi" w:cstheme="majorHAnsi"/>
          <w:sz w:val="11"/>
          <w:szCs w:val="11"/>
        </w:rPr>
        <w:t xml:space="preserve">Rebus, </w:t>
      </w:r>
      <w:proofErr w:type="spellStart"/>
      <w:r w:rsidR="001825DF" w:rsidRPr="00F3143E">
        <w:rPr>
          <w:rFonts w:asciiTheme="majorHAnsi" w:hAnsiTheme="majorHAnsi" w:cstheme="majorHAnsi"/>
          <w:sz w:val="11"/>
          <w:szCs w:val="11"/>
        </w:rPr>
        <w:t>MassTransit</w:t>
      </w:r>
      <w:proofErr w:type="spellEnd"/>
      <w:r w:rsidR="00E72B82" w:rsidRPr="00F3143E">
        <w:rPr>
          <w:rFonts w:asciiTheme="majorHAnsi" w:hAnsiTheme="majorHAnsi" w:cstheme="majorHAnsi"/>
          <w:sz w:val="11"/>
          <w:szCs w:val="11"/>
        </w:rPr>
        <w:t xml:space="preserve"> (ASB/RabbitMQ)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69AF29C4" w14:textId="69E372C1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Practices: CI, CD, TDD (Test-Driven Development), UML, Agile, Scrum, MVC, </w:t>
      </w:r>
      <w:r w:rsidRPr="00F3143E">
        <w:rPr>
          <w:sz w:val="11"/>
          <w:szCs w:val="11"/>
        </w:rPr>
        <w:t>SOA</w:t>
      </w:r>
      <w:r w:rsidR="00822408" w:rsidRPr="00F3143E">
        <w:rPr>
          <w:sz w:val="11"/>
          <w:szCs w:val="11"/>
        </w:rPr>
        <w:t xml:space="preserve">, </w:t>
      </w:r>
      <w:r w:rsidRPr="00F3143E">
        <w:rPr>
          <w:sz w:val="11"/>
          <w:szCs w:val="11"/>
        </w:rPr>
        <w:t>DevOps</w:t>
      </w:r>
      <w:r w:rsidRPr="00F3143E">
        <w:rPr>
          <w:rFonts w:asciiTheme="majorHAnsi" w:hAnsiTheme="majorHAnsi" w:cstheme="majorHAnsi"/>
          <w:sz w:val="11"/>
          <w:szCs w:val="11"/>
        </w:rPr>
        <w:t>, Containerization</w:t>
      </w:r>
      <w:r w:rsidR="0080714A" w:rsidRPr="00F3143E">
        <w:rPr>
          <w:rFonts w:asciiTheme="majorHAnsi" w:hAnsiTheme="majorHAnsi" w:cstheme="majorHAnsi"/>
          <w:sz w:val="11"/>
          <w:szCs w:val="11"/>
        </w:rPr>
        <w:t>, State</w:t>
      </w:r>
      <w:r w:rsidR="0080714A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80714A" w:rsidRPr="00F3143E">
        <w:rPr>
          <w:rFonts w:asciiTheme="majorHAnsi" w:hAnsiTheme="majorHAnsi" w:cstheme="majorHAnsi"/>
          <w:sz w:val="11"/>
          <w:szCs w:val="11"/>
        </w:rPr>
        <w:t>management</w:t>
      </w:r>
      <w:r w:rsidR="00D30DCF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, </w:t>
      </w:r>
      <w:r w:rsidR="00D30DCF" w:rsidRPr="00F3143E">
        <w:rPr>
          <w:rFonts w:asciiTheme="majorHAnsi" w:hAnsiTheme="majorHAnsi" w:cstheme="majorHAnsi"/>
          <w:sz w:val="11"/>
          <w:szCs w:val="11"/>
        </w:rPr>
        <w:t>Enterprise Application Integration</w:t>
      </w:r>
      <w:r w:rsidR="00630E9E" w:rsidRPr="00F3143E">
        <w:rPr>
          <w:rFonts w:asciiTheme="majorHAnsi" w:hAnsiTheme="majorHAnsi" w:cstheme="majorHAnsi"/>
          <w:sz w:val="11"/>
          <w:szCs w:val="11"/>
        </w:rPr>
        <w:t>, R</w:t>
      </w:r>
      <w:r w:rsidR="0088739B" w:rsidRPr="00F3143E">
        <w:rPr>
          <w:rFonts w:asciiTheme="majorHAnsi" w:hAnsiTheme="majorHAnsi" w:cstheme="majorHAnsi"/>
          <w:sz w:val="11"/>
          <w:szCs w:val="11"/>
        </w:rPr>
        <w:t>emote Method Invocation (with RPC)</w:t>
      </w:r>
      <w:r w:rsidR="00B57382" w:rsidRPr="00F3143E">
        <w:rPr>
          <w:rFonts w:asciiTheme="majorHAnsi" w:hAnsiTheme="majorHAnsi" w:cstheme="majorHAnsi"/>
          <w:sz w:val="11"/>
          <w:szCs w:val="11"/>
        </w:rPr>
        <w:t>, Virtual Actor Model</w:t>
      </w:r>
      <w:r w:rsidR="00E72B82" w:rsidRPr="00F3143E">
        <w:rPr>
          <w:rFonts w:asciiTheme="majorHAnsi" w:hAnsiTheme="majorHAnsi" w:cstheme="majorHAnsi"/>
          <w:sz w:val="11"/>
          <w:szCs w:val="11"/>
        </w:rPr>
        <w:t>, Enterprise Service Bus</w:t>
      </w:r>
      <w:r w:rsidR="00B57382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D3A309F" w14:textId="1BDEB736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Platforms: Azure</w:t>
      </w:r>
      <w:r w:rsidR="00D30DCF" w:rsidRPr="00F3143E">
        <w:rPr>
          <w:rFonts w:asciiTheme="majorHAnsi" w:hAnsiTheme="majorHAnsi" w:cstheme="majorHAnsi"/>
          <w:sz w:val="11"/>
          <w:szCs w:val="11"/>
        </w:rPr>
        <w:t xml:space="preserve"> (DevOps</w:t>
      </w:r>
      <w:r w:rsidR="00665EB2" w:rsidRPr="00F3143E">
        <w:rPr>
          <w:rFonts w:asciiTheme="majorHAnsi" w:hAnsiTheme="majorHAnsi" w:cstheme="majorHAnsi"/>
          <w:sz w:val="11"/>
          <w:szCs w:val="11"/>
        </w:rPr>
        <w:t>, Resource management</w:t>
      </w:r>
      <w:r w:rsidR="00D30DCF" w:rsidRPr="00F3143E">
        <w:rPr>
          <w:rFonts w:asciiTheme="majorHAnsi" w:hAnsiTheme="majorHAnsi" w:cstheme="majorHAnsi"/>
          <w:sz w:val="11"/>
          <w:szCs w:val="11"/>
        </w:rPr>
        <w:t>)</w:t>
      </w:r>
      <w:r w:rsidRPr="00F3143E">
        <w:rPr>
          <w:rFonts w:asciiTheme="majorHAnsi" w:hAnsiTheme="majorHAnsi" w:cstheme="majorHAnsi"/>
          <w:sz w:val="11"/>
          <w:szCs w:val="11"/>
        </w:rPr>
        <w:t xml:space="preserve">, Docker, </w:t>
      </w:r>
      <w:r w:rsidR="00D213B4" w:rsidRPr="00F3143E">
        <w:rPr>
          <w:rFonts w:asciiTheme="majorHAnsi" w:hAnsiTheme="majorHAnsi" w:cstheme="majorHAnsi"/>
          <w:sz w:val="11"/>
          <w:szCs w:val="11"/>
        </w:rPr>
        <w:t>GitHub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66F3E19" w14:textId="2CD85EBB" w:rsidR="000E61AD" w:rsidRPr="00F3143E" w:rsidRDefault="000E61AD" w:rsidP="00E16567">
      <w:pPr>
        <w:spacing w:line="480" w:lineRule="auto"/>
        <w:ind w:left="360"/>
        <w:rPr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Databases: 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MSSQL, </w:t>
      </w:r>
      <w:r w:rsidRPr="00F3143E">
        <w:rPr>
          <w:rFonts w:asciiTheme="majorHAnsi" w:hAnsiTheme="majorHAnsi" w:cstheme="majorHAnsi"/>
          <w:sz w:val="11"/>
          <w:szCs w:val="11"/>
        </w:rPr>
        <w:t>MongoDB</w:t>
      </w:r>
      <w:r w:rsidR="00CA699E" w:rsidRPr="00F3143E">
        <w:rPr>
          <w:rFonts w:asciiTheme="majorHAnsi" w:hAnsiTheme="majorHAnsi" w:cstheme="majorHAnsi"/>
          <w:sz w:val="11"/>
          <w:szCs w:val="11"/>
        </w:rPr>
        <w:t>, Azure Cosmos, Azure Table Storage</w:t>
      </w:r>
      <w:r w:rsidR="00DE6567" w:rsidRPr="00F3143E">
        <w:rPr>
          <w:rFonts w:asciiTheme="majorHAnsi" w:hAnsiTheme="majorHAnsi" w:cstheme="majorHAnsi"/>
          <w:sz w:val="11"/>
          <w:szCs w:val="11"/>
        </w:rPr>
        <w:t>, MySQL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21EE70BC" w14:textId="4AE8996E" w:rsidR="00C504A2" w:rsidRPr="00F3143E" w:rsidRDefault="00C504A2" w:rsidP="00E16567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>Applications:</w:t>
      </w:r>
      <w:r w:rsidR="00665EB2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3B2874" w:rsidRPr="00F3143E">
        <w:rPr>
          <w:rFonts w:asciiTheme="majorHAnsi" w:hAnsiTheme="majorHAnsi" w:cstheme="majorHAnsi"/>
          <w:sz w:val="11"/>
          <w:szCs w:val="11"/>
        </w:rPr>
        <w:t>Kubernetes,</w:t>
      </w:r>
      <w:r w:rsidR="003B2874" w:rsidRPr="00F3143E">
        <w:rPr>
          <w:rFonts w:asciiTheme="majorHAnsi" w:hAnsiTheme="majorHAnsi" w:cstheme="majorHAnsi"/>
          <w:b/>
          <w:bCs/>
          <w:sz w:val="11"/>
          <w:szCs w:val="11"/>
        </w:rPr>
        <w:t xml:space="preserve"> </w:t>
      </w:r>
      <w:r w:rsidR="00665EB2" w:rsidRPr="00F3143E">
        <w:rPr>
          <w:rFonts w:asciiTheme="majorHAnsi" w:hAnsiTheme="majorHAnsi" w:cstheme="majorHAnsi"/>
          <w:sz w:val="11"/>
          <w:szCs w:val="11"/>
        </w:rPr>
        <w:t>Docker, VMWare, VirtualBox</w:t>
      </w:r>
      <w:r w:rsidR="00CA3151" w:rsidRPr="00F3143E">
        <w:rPr>
          <w:rFonts w:asciiTheme="majorHAnsi" w:hAnsiTheme="majorHAnsi" w:cstheme="majorHAnsi"/>
          <w:sz w:val="11"/>
          <w:szCs w:val="11"/>
        </w:rPr>
        <w:t xml:space="preserve">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Kamailio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RTPEngine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SIPSorcery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OpenSIPS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Asterisk, 3CX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MikroTik</w:t>
      </w:r>
      <w:proofErr w:type="spellEnd"/>
      <w:r w:rsidR="000E61AD" w:rsidRPr="00F3143E">
        <w:rPr>
          <w:rFonts w:asciiTheme="majorHAnsi" w:hAnsiTheme="majorHAnsi" w:cstheme="majorHAnsi"/>
          <w:sz w:val="11"/>
          <w:szCs w:val="11"/>
        </w:rPr>
        <w:t xml:space="preserve"> </w:t>
      </w:r>
      <w:r w:rsidR="000540CF" w:rsidRPr="00F3143E">
        <w:rPr>
          <w:rFonts w:asciiTheme="majorHAnsi" w:hAnsiTheme="majorHAnsi" w:cstheme="majorHAnsi"/>
          <w:sz w:val="11"/>
          <w:szCs w:val="11"/>
        </w:rPr>
        <w:t>(</w:t>
      </w:r>
      <w:r w:rsidR="000E61AD" w:rsidRPr="00F3143E">
        <w:rPr>
          <w:rFonts w:asciiTheme="majorHAnsi" w:hAnsiTheme="majorHAnsi" w:cstheme="majorHAnsi"/>
          <w:sz w:val="11"/>
          <w:szCs w:val="11"/>
        </w:rPr>
        <w:t>Certified</w:t>
      </w:r>
      <w:r w:rsidR="000540CF" w:rsidRPr="00F3143E">
        <w:rPr>
          <w:rFonts w:asciiTheme="majorHAnsi" w:hAnsiTheme="majorHAnsi" w:cstheme="majorHAnsi"/>
          <w:sz w:val="11"/>
          <w:szCs w:val="11"/>
        </w:rPr>
        <w:t>)</w:t>
      </w:r>
      <w:r w:rsidR="000E61AD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0E61AD" w:rsidRPr="00F3143E">
        <w:rPr>
          <w:rFonts w:asciiTheme="majorHAnsi" w:hAnsiTheme="majorHAnsi" w:cstheme="majorHAnsi"/>
          <w:sz w:val="11"/>
          <w:szCs w:val="11"/>
        </w:rPr>
        <w:t>RouterOS</w:t>
      </w:r>
      <w:proofErr w:type="spellEnd"/>
      <w:r w:rsidR="00CB21EC" w:rsidRPr="00F3143E">
        <w:rPr>
          <w:rFonts w:asciiTheme="majorHAnsi" w:hAnsiTheme="majorHAnsi" w:cstheme="majorHAnsi"/>
          <w:sz w:val="11"/>
          <w:szCs w:val="11"/>
        </w:rPr>
        <w:t>, SSMS</w:t>
      </w:r>
      <w:r w:rsidR="00D30DCF" w:rsidRPr="00F3143E">
        <w:rPr>
          <w:rFonts w:asciiTheme="majorHAnsi" w:hAnsiTheme="majorHAnsi" w:cstheme="majorHAnsi"/>
          <w:sz w:val="11"/>
          <w:szCs w:val="11"/>
        </w:rPr>
        <w:t>, Visual Studio, VS Code</w:t>
      </w:r>
      <w:r w:rsidR="00905E42" w:rsidRPr="00F3143E">
        <w:rPr>
          <w:rFonts w:asciiTheme="majorHAnsi" w:hAnsiTheme="majorHAnsi" w:cstheme="majorHAnsi"/>
          <w:sz w:val="11"/>
          <w:szCs w:val="11"/>
        </w:rPr>
        <w:t xml:space="preserve">, Wireshark, </w:t>
      </w:r>
      <w:proofErr w:type="spellStart"/>
      <w:r w:rsidR="00905E42" w:rsidRPr="00F3143E">
        <w:rPr>
          <w:rFonts w:asciiTheme="majorHAnsi" w:hAnsiTheme="majorHAnsi" w:cstheme="majorHAnsi"/>
          <w:sz w:val="11"/>
          <w:szCs w:val="11"/>
        </w:rPr>
        <w:t>VoIPMonitor</w:t>
      </w:r>
      <w:proofErr w:type="spellEnd"/>
      <w:r w:rsidR="00905E42" w:rsidRPr="00F3143E">
        <w:rPr>
          <w:rFonts w:asciiTheme="majorHAnsi" w:hAnsiTheme="majorHAnsi" w:cstheme="majorHAnsi"/>
          <w:sz w:val="11"/>
          <w:szCs w:val="11"/>
        </w:rPr>
        <w:t>, Oracle EOM</w:t>
      </w:r>
      <w:r w:rsidR="007F502D" w:rsidRPr="00F3143E">
        <w:rPr>
          <w:rFonts w:asciiTheme="majorHAnsi" w:hAnsiTheme="majorHAnsi" w:cstheme="majorHAnsi"/>
          <w:sz w:val="11"/>
          <w:szCs w:val="11"/>
        </w:rPr>
        <w:t>, Postman, Rider, Git Extensions</w:t>
      </w:r>
      <w:r w:rsidR="00854A75" w:rsidRPr="00F3143E">
        <w:rPr>
          <w:rFonts w:asciiTheme="majorHAnsi" w:hAnsiTheme="majorHAnsi" w:cstheme="majorHAnsi"/>
          <w:sz w:val="11"/>
          <w:szCs w:val="11"/>
        </w:rPr>
        <w:t>, Azure Data Studio, Robo-3T, Azure Storage Explorer, Service Bus Explorer</w:t>
      </w:r>
      <w:r w:rsidR="00A5237F" w:rsidRPr="00F3143E">
        <w:rPr>
          <w:rFonts w:asciiTheme="majorHAnsi" w:hAnsiTheme="majorHAnsi" w:cstheme="majorHAnsi"/>
          <w:sz w:val="11"/>
          <w:szCs w:val="11"/>
        </w:rPr>
        <w:t>, Fiddler</w:t>
      </w:r>
      <w:r w:rsidR="00DE6567" w:rsidRPr="00F3143E">
        <w:rPr>
          <w:rFonts w:asciiTheme="majorHAnsi" w:hAnsiTheme="majorHAnsi" w:cstheme="majorHAnsi"/>
          <w:sz w:val="11"/>
          <w:szCs w:val="11"/>
        </w:rPr>
        <w:t xml:space="preserve">, </w:t>
      </w:r>
      <w:proofErr w:type="spellStart"/>
      <w:r w:rsidR="00DE6567" w:rsidRPr="00F3143E">
        <w:rPr>
          <w:rFonts w:asciiTheme="majorHAnsi" w:hAnsiTheme="majorHAnsi" w:cstheme="majorHAnsi"/>
          <w:sz w:val="11"/>
          <w:szCs w:val="11"/>
        </w:rPr>
        <w:t>NSwag</w:t>
      </w:r>
      <w:proofErr w:type="spellEnd"/>
      <w:r w:rsidR="00A5237F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47D9B61B" w14:textId="4409DCEA" w:rsidR="00E16567" w:rsidRPr="00F3143E" w:rsidRDefault="000E61AD" w:rsidP="00DF783B">
      <w:pPr>
        <w:spacing w:line="480" w:lineRule="auto"/>
        <w:ind w:left="360"/>
        <w:rPr>
          <w:rFonts w:asciiTheme="majorHAnsi" w:hAnsiTheme="majorHAnsi" w:cstheme="majorHAnsi"/>
          <w:sz w:val="11"/>
          <w:szCs w:val="11"/>
        </w:rPr>
      </w:pPr>
      <w:r w:rsidRPr="00F3143E">
        <w:rPr>
          <w:rFonts w:asciiTheme="majorHAnsi" w:hAnsiTheme="majorHAnsi" w:cstheme="majorHAnsi"/>
          <w:sz w:val="11"/>
          <w:szCs w:val="11"/>
        </w:rPr>
        <w:t xml:space="preserve">Environments: Windows-based, </w:t>
      </w:r>
      <w:r w:rsidR="00D30DCF" w:rsidRPr="00F3143E">
        <w:rPr>
          <w:rFonts w:asciiTheme="majorHAnsi" w:hAnsiTheme="majorHAnsi" w:cstheme="majorHAnsi"/>
          <w:sz w:val="11"/>
          <w:szCs w:val="11"/>
        </w:rPr>
        <w:t>GNU/Linux-based</w:t>
      </w:r>
      <w:r w:rsidR="00170C24" w:rsidRPr="00F3143E">
        <w:rPr>
          <w:rFonts w:asciiTheme="majorHAnsi" w:hAnsiTheme="majorHAnsi" w:cstheme="majorHAnsi"/>
          <w:sz w:val="11"/>
          <w:szCs w:val="11"/>
        </w:rPr>
        <w:t>.</w:t>
      </w:r>
    </w:p>
    <w:p w14:paraId="054DACBF" w14:textId="63F311CF" w:rsidR="00C5768A" w:rsidRPr="0036424A" w:rsidRDefault="003C2F0C" w:rsidP="000812DB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lastRenderedPageBreak/>
        <w:t xml:space="preserve">Work </w:t>
      </w:r>
      <w:sdt>
        <w:sdtPr>
          <w:rPr>
            <w:sz w:val="18"/>
            <w:szCs w:val="18"/>
          </w:rPr>
          <w:alias w:val="Experience:"/>
          <w:tag w:val="Experience:"/>
          <w:id w:val="1922599604"/>
          <w:placeholder>
            <w:docPart w:val="47FEC484209D4A2AB0D586C719979C01"/>
          </w:placeholder>
          <w:temporary/>
          <w:showingPlcHdr/>
          <w15:appearance w15:val="hidden"/>
        </w:sdtPr>
        <w:sdtEndPr/>
        <w:sdtContent>
          <w:r w:rsidR="00033380" w:rsidRPr="0036424A">
            <w:rPr>
              <w:sz w:val="18"/>
              <w:szCs w:val="18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09B71D4E" w14:textId="77777777" w:rsidTr="0071463F">
        <w:trPr>
          <w:trHeight w:val="216"/>
        </w:trPr>
        <w:tc>
          <w:tcPr>
            <w:tcW w:w="6427" w:type="dxa"/>
          </w:tcPr>
          <w:p w14:paraId="78DBA4A8" w14:textId="77777777" w:rsidR="000812DB" w:rsidRPr="0036424A" w:rsidRDefault="000812DB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CTO &amp; Co-founder</w:t>
            </w:r>
          </w:p>
        </w:tc>
        <w:tc>
          <w:tcPr>
            <w:tcW w:w="2213" w:type="dxa"/>
          </w:tcPr>
          <w:p w14:paraId="1D48B792" w14:textId="301AD334" w:rsidR="000812DB" w:rsidRPr="0036424A" w:rsidRDefault="00B05B62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Dec</w:t>
            </w:r>
            <w:r w:rsidR="000812DB" w:rsidRPr="0036424A">
              <w:rPr>
                <w:sz w:val="18"/>
                <w:szCs w:val="18"/>
              </w:rPr>
              <w:t xml:space="preserve"> 202</w:t>
            </w:r>
            <w:r w:rsidRPr="0036424A">
              <w:rPr>
                <w:sz w:val="18"/>
                <w:szCs w:val="18"/>
              </w:rPr>
              <w:t>2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Pr="0036424A">
              <w:rPr>
                <w:sz w:val="18"/>
                <w:szCs w:val="18"/>
              </w:rPr>
              <w:t>–</w:t>
            </w:r>
            <w:r w:rsidR="000812DB" w:rsidRPr="0036424A">
              <w:rPr>
                <w:sz w:val="18"/>
                <w:szCs w:val="18"/>
              </w:rPr>
              <w:t xml:space="preserve"> </w:t>
            </w:r>
            <w:r w:rsidR="00E062D9" w:rsidRPr="0036424A">
              <w:rPr>
                <w:sz w:val="18"/>
                <w:szCs w:val="18"/>
              </w:rPr>
              <w:t>Present</w:t>
            </w:r>
          </w:p>
        </w:tc>
      </w:tr>
    </w:tbl>
    <w:p w14:paraId="50EBF4D4" w14:textId="77777777" w:rsidR="000812DB" w:rsidRPr="0036424A" w:rsidRDefault="000812DB" w:rsidP="000812DB">
      <w:pPr>
        <w:pStyle w:val="Location"/>
        <w:spacing w:before="120" w:after="120"/>
        <w:rPr>
          <w:sz w:val="18"/>
          <w:szCs w:val="18"/>
          <w:lang w:val="nl-NL"/>
        </w:rPr>
      </w:pPr>
      <w:r w:rsidRPr="0036424A">
        <w:rPr>
          <w:sz w:val="18"/>
          <w:szCs w:val="18"/>
          <w:lang w:val="nl-NL"/>
        </w:rPr>
        <w:t>Steep Software B.V. - Eindhoven</w:t>
      </w:r>
    </w:p>
    <w:p w14:paraId="071C4B66" w14:textId="333545D6" w:rsidR="000812DB" w:rsidRPr="0036424A" w:rsidRDefault="000959D2" w:rsidP="000812DB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 xml:space="preserve">Tech stack: .NET Core </w:t>
      </w:r>
      <w:r w:rsidR="000812DB" w:rsidRPr="0036424A">
        <w:rPr>
          <w:b/>
          <w:bCs/>
          <w:sz w:val="18"/>
          <w:szCs w:val="18"/>
        </w:rPr>
        <w:t>7, Angular, Azure</w:t>
      </w:r>
    </w:p>
    <w:p w14:paraId="0C20E15D" w14:textId="7EFF0D3C" w:rsidR="000812DB" w:rsidRPr="0036424A" w:rsidRDefault="000812DB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Self-employed as chief technical officer of startup, in charge of:</w:t>
      </w:r>
    </w:p>
    <w:p w14:paraId="647258FE" w14:textId="77777777" w:rsidR="000812DB" w:rsidRPr="0036424A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Developing (new) SaaS solutions and managing cloud infrastructure, and;</w:t>
      </w:r>
    </w:p>
    <w:p w14:paraId="11CCE88F" w14:textId="77777777" w:rsidR="000812DB" w:rsidRPr="0036424A" w:rsidRDefault="000812DB" w:rsidP="00FC299F">
      <w:pPr>
        <w:pStyle w:val="Location"/>
        <w:numPr>
          <w:ilvl w:val="0"/>
          <w:numId w:val="21"/>
        </w:numPr>
        <w:spacing w:before="120" w:after="120"/>
        <w:ind w:left="1152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Advising customers in approaching both technical and social challenges.</w:t>
      </w:r>
    </w:p>
    <w:p w14:paraId="34031644" w14:textId="306750CF" w:rsidR="000812DB" w:rsidRPr="0036424A" w:rsidRDefault="000812DB" w:rsidP="00597E9A">
      <w:pPr>
        <w:rPr>
          <w:sz w:val="18"/>
          <w:szCs w:val="18"/>
        </w:rPr>
      </w:pPr>
    </w:p>
    <w:p w14:paraId="6D909322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0812DB" w:rsidRPr="0036424A" w14:paraId="255A63F7" w14:textId="77777777" w:rsidTr="0071463F">
        <w:trPr>
          <w:trHeight w:val="216"/>
        </w:trPr>
        <w:tc>
          <w:tcPr>
            <w:tcW w:w="6427" w:type="dxa"/>
          </w:tcPr>
          <w:p w14:paraId="6C70FC63" w14:textId="210C5BBA" w:rsidR="000812DB" w:rsidRPr="0036424A" w:rsidRDefault="00B74E3C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Freelance </w:t>
            </w:r>
            <w:r w:rsidR="000812DB" w:rsidRPr="0036424A">
              <w:rPr>
                <w:sz w:val="18"/>
                <w:szCs w:val="18"/>
              </w:rPr>
              <w:t>.NET Developer</w:t>
            </w:r>
          </w:p>
        </w:tc>
        <w:tc>
          <w:tcPr>
            <w:tcW w:w="2213" w:type="dxa"/>
          </w:tcPr>
          <w:p w14:paraId="458F4BC3" w14:textId="77777777" w:rsidR="000812DB" w:rsidRPr="0036424A" w:rsidRDefault="000812DB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Apr 2022 – Nov 2022</w:t>
            </w:r>
          </w:p>
        </w:tc>
      </w:tr>
    </w:tbl>
    <w:p w14:paraId="17B9B254" w14:textId="77777777" w:rsidR="000812DB" w:rsidRPr="0036424A" w:rsidRDefault="000812DB" w:rsidP="000812DB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Quotation Factory B.V. - Eindhoven</w:t>
      </w:r>
    </w:p>
    <w:p w14:paraId="49FB11D0" w14:textId="77777777" w:rsidR="000812DB" w:rsidRPr="0036424A" w:rsidRDefault="000812DB" w:rsidP="000812DB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6, Microsoft Orleans, Azure</w:t>
      </w:r>
    </w:p>
    <w:p w14:paraId="406FDEA4" w14:textId="4C286448" w:rsidR="004F35BD" w:rsidRPr="0036424A" w:rsidRDefault="0055432D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Ensured customer success in a critical period for the company by independently delivering customer-facing integrations through systematic communication and the implementation of a rigorous delivery cycle.</w:t>
      </w:r>
    </w:p>
    <w:p w14:paraId="449BF1A0" w14:textId="2319EBB8" w:rsidR="0055432D" w:rsidRPr="0036424A" w:rsidRDefault="00B74E3C" w:rsidP="0055432D">
      <w:pPr>
        <w:pStyle w:val="Location"/>
        <w:numPr>
          <w:ilvl w:val="0"/>
          <w:numId w:val="24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Transformed the existing stack to support international use by implementing variable localization and currency.</w:t>
      </w:r>
    </w:p>
    <w:p w14:paraId="654A924E" w14:textId="245895E2" w:rsidR="000812DB" w:rsidRPr="0036424A" w:rsidRDefault="000812DB" w:rsidP="00597E9A">
      <w:pPr>
        <w:rPr>
          <w:sz w:val="18"/>
          <w:szCs w:val="18"/>
        </w:rPr>
      </w:pPr>
    </w:p>
    <w:p w14:paraId="71AD88D3" w14:textId="77777777" w:rsidR="00B05B62" w:rsidRPr="0036424A" w:rsidRDefault="00B05B62" w:rsidP="00597E9A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C5768A" w:rsidRPr="0036424A" w14:paraId="7C6FE042" w14:textId="77777777" w:rsidTr="0071463F">
        <w:trPr>
          <w:trHeight w:val="216"/>
        </w:trPr>
        <w:tc>
          <w:tcPr>
            <w:tcW w:w="6427" w:type="dxa"/>
          </w:tcPr>
          <w:p w14:paraId="5E2CB349" w14:textId="755FBAB5" w:rsidR="00C5768A" w:rsidRPr="0036424A" w:rsidRDefault="00B74E3C" w:rsidP="0071463F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Freelance </w:t>
            </w:r>
            <w:r w:rsidR="00C5768A" w:rsidRPr="0036424A">
              <w:rPr>
                <w:sz w:val="18"/>
                <w:szCs w:val="18"/>
              </w:rPr>
              <w:t xml:space="preserve">.NET </w:t>
            </w:r>
            <w:r w:rsidR="008706BD" w:rsidRPr="0036424A">
              <w:rPr>
                <w:sz w:val="18"/>
                <w:szCs w:val="18"/>
              </w:rPr>
              <w:t>Developer</w:t>
            </w:r>
          </w:p>
        </w:tc>
        <w:tc>
          <w:tcPr>
            <w:tcW w:w="2213" w:type="dxa"/>
          </w:tcPr>
          <w:p w14:paraId="73E6E86F" w14:textId="442BC731" w:rsidR="00C5768A" w:rsidRPr="0036424A" w:rsidRDefault="00C5768A" w:rsidP="0071463F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Oct 2021 - Apr 2022</w:t>
            </w:r>
          </w:p>
        </w:tc>
      </w:tr>
    </w:tbl>
    <w:p w14:paraId="6AFB4094" w14:textId="77777777" w:rsidR="00C5768A" w:rsidRPr="0036424A" w:rsidRDefault="00C5768A" w:rsidP="00C5768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Selfcare B.V. - Breda</w:t>
      </w:r>
    </w:p>
    <w:p w14:paraId="43E970AA" w14:textId="77777777" w:rsidR="00C5768A" w:rsidRPr="0036424A" w:rsidRDefault="00C5768A" w:rsidP="00C5768A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5, Angular 11, Azure</w:t>
      </w:r>
    </w:p>
    <w:p w14:paraId="300FD2C9" w14:textId="02DD3A39" w:rsidR="00C5768A" w:rsidRPr="0036424A" w:rsidRDefault="00160D34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Enhanced customer experience by implementing cross-platform chat and overhauling complex interactive features.</w:t>
      </w:r>
    </w:p>
    <w:p w14:paraId="7C0F5832" w14:textId="26159306" w:rsidR="00160D34" w:rsidRPr="0036424A" w:rsidRDefault="00381EFB" w:rsidP="00E76785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Resolved a major technical bottleneck by initiating and leading a refactoring effort of a core system component.</w:t>
      </w:r>
    </w:p>
    <w:p w14:paraId="738C0870" w14:textId="0F06DA9B" w:rsidR="00F3143E" w:rsidRPr="0036424A" w:rsidRDefault="00381EFB" w:rsidP="00FC299F">
      <w:pPr>
        <w:pStyle w:val="Location"/>
        <w:numPr>
          <w:ilvl w:val="0"/>
          <w:numId w:val="25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Fixed bugs and problems across the entire Selfcare codebase in an efficient, timely manner.</w:t>
      </w:r>
    </w:p>
    <w:p w14:paraId="14FD148C" w14:textId="0DD49BA2" w:rsidR="00FC299F" w:rsidRPr="0036424A" w:rsidRDefault="00FC299F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</w:p>
    <w:p w14:paraId="30635624" w14:textId="77777777" w:rsidR="00FC299F" w:rsidRPr="0036424A" w:rsidRDefault="00FC299F" w:rsidP="00FC299F">
      <w:pPr>
        <w:pStyle w:val="Location"/>
        <w:spacing w:before="120" w:after="120"/>
        <w:rPr>
          <w:i w:val="0"/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36424A" w14:paraId="35919992" w14:textId="77777777" w:rsidTr="005C0355">
        <w:trPr>
          <w:trHeight w:val="216"/>
        </w:trPr>
        <w:tc>
          <w:tcPr>
            <w:tcW w:w="6427" w:type="dxa"/>
          </w:tcPr>
          <w:p w14:paraId="68CD156F" w14:textId="2101E0BE" w:rsidR="00300698" w:rsidRPr="0036424A" w:rsidRDefault="009874E5" w:rsidP="007D5AB6">
            <w:pPr>
              <w:pStyle w:val="Heading2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Software Architect</w:t>
            </w:r>
          </w:p>
        </w:tc>
        <w:tc>
          <w:tcPr>
            <w:tcW w:w="2213" w:type="dxa"/>
          </w:tcPr>
          <w:p w14:paraId="1EBC36DE" w14:textId="4FCED043" w:rsidR="00300698" w:rsidRPr="0036424A" w:rsidRDefault="00C963FA" w:rsidP="007D5AB6">
            <w:pPr>
              <w:pStyle w:val="Dates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</w:t>
            </w:r>
            <w:r w:rsidR="00315A48" w:rsidRPr="0036424A">
              <w:rPr>
                <w:sz w:val="18"/>
                <w:szCs w:val="18"/>
              </w:rPr>
              <w:t xml:space="preserve"> 2020 - </w:t>
            </w:r>
            <w:r w:rsidR="00C5768A" w:rsidRPr="0036424A">
              <w:rPr>
                <w:sz w:val="18"/>
                <w:szCs w:val="18"/>
              </w:rPr>
              <w:t>Apr</w:t>
            </w:r>
            <w:r w:rsidR="00F731D4" w:rsidRPr="0036424A">
              <w:rPr>
                <w:sz w:val="18"/>
                <w:szCs w:val="18"/>
              </w:rPr>
              <w:t xml:space="preserve"> 202</w:t>
            </w:r>
            <w:r w:rsidR="00C5768A" w:rsidRPr="0036424A">
              <w:rPr>
                <w:sz w:val="18"/>
                <w:szCs w:val="18"/>
              </w:rPr>
              <w:t>2</w:t>
            </w:r>
          </w:p>
        </w:tc>
      </w:tr>
    </w:tbl>
    <w:p w14:paraId="2DBD5559" w14:textId="0EFFF763" w:rsidR="00033380" w:rsidRPr="0036424A" w:rsidRDefault="003B0D07" w:rsidP="00082CBC">
      <w:pPr>
        <w:pStyle w:val="Location"/>
        <w:spacing w:before="120" w:after="120"/>
        <w:rPr>
          <w:sz w:val="18"/>
          <w:szCs w:val="18"/>
        </w:rPr>
      </w:pPr>
      <w:proofErr w:type="spellStart"/>
      <w:r w:rsidRPr="0036424A">
        <w:rPr>
          <w:sz w:val="18"/>
          <w:szCs w:val="18"/>
        </w:rPr>
        <w:t>Integraal</w:t>
      </w:r>
      <w:proofErr w:type="spellEnd"/>
      <w:r w:rsidRPr="0036424A">
        <w:rPr>
          <w:sz w:val="18"/>
          <w:szCs w:val="18"/>
        </w:rPr>
        <w:t xml:space="preserve"> </w:t>
      </w:r>
      <w:proofErr w:type="spellStart"/>
      <w:r w:rsidRPr="0036424A">
        <w:rPr>
          <w:sz w:val="18"/>
          <w:szCs w:val="18"/>
        </w:rPr>
        <w:t>Kankercentrum</w:t>
      </w:r>
      <w:proofErr w:type="spellEnd"/>
      <w:r w:rsidRPr="0036424A">
        <w:rPr>
          <w:sz w:val="18"/>
          <w:szCs w:val="18"/>
        </w:rPr>
        <w:t xml:space="preserve"> Nederland</w:t>
      </w:r>
      <w:r w:rsidR="00D12870" w:rsidRPr="0036424A">
        <w:rPr>
          <w:sz w:val="18"/>
          <w:szCs w:val="18"/>
        </w:rPr>
        <w:t xml:space="preserve"> - Utrecht</w:t>
      </w:r>
    </w:p>
    <w:p w14:paraId="4BC515EA" w14:textId="06E3F30C" w:rsidR="00E23C54" w:rsidRPr="0036424A" w:rsidRDefault="00080586" w:rsidP="00E23C54">
      <w:pPr>
        <w:pStyle w:val="Location"/>
        <w:spacing w:before="120" w:after="120"/>
        <w:rPr>
          <w:b/>
          <w:bCs/>
          <w:i w:val="0"/>
          <w:i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3.1, Angular 12 (Ivy), Azure</w:t>
      </w:r>
      <w:r w:rsidR="007815C0" w:rsidRPr="0036424A">
        <w:rPr>
          <w:b/>
          <w:bCs/>
          <w:sz w:val="18"/>
          <w:szCs w:val="18"/>
        </w:rPr>
        <w:t xml:space="preserve">, </w:t>
      </w:r>
      <w:proofErr w:type="spellStart"/>
      <w:r w:rsidR="007815C0" w:rsidRPr="0036424A">
        <w:rPr>
          <w:b/>
          <w:bCs/>
          <w:sz w:val="18"/>
          <w:szCs w:val="18"/>
        </w:rPr>
        <w:t>SIPSorcery</w:t>
      </w:r>
      <w:proofErr w:type="spellEnd"/>
    </w:p>
    <w:p w14:paraId="555770E7" w14:textId="670AE3BA" w:rsidR="00CA0A38" w:rsidRPr="0036424A" w:rsidRDefault="00515E1C" w:rsidP="00CA0A38">
      <w:pPr>
        <w:pStyle w:val="ListParagraph"/>
        <w:numPr>
          <w:ilvl w:val="0"/>
          <w:numId w:val="26"/>
        </w:numPr>
        <w:spacing w:before="120"/>
        <w:rPr>
          <w:sz w:val="18"/>
          <w:szCs w:val="18"/>
        </w:rPr>
      </w:pPr>
      <w:r w:rsidRPr="0036424A">
        <w:rPr>
          <w:sz w:val="18"/>
          <w:szCs w:val="18"/>
        </w:rPr>
        <w:t>Centralized staff scheduling and telecommunications for national palliative care services across 25 regions</w:t>
      </w:r>
      <w:r w:rsidR="000959D2" w:rsidRPr="0036424A">
        <w:rPr>
          <w:sz w:val="18"/>
          <w:szCs w:val="18"/>
        </w:rPr>
        <w:t xml:space="preserve"> by </w:t>
      </w:r>
      <w:r w:rsidR="00E23C54" w:rsidRPr="0036424A">
        <w:rPr>
          <w:sz w:val="18"/>
          <w:szCs w:val="18"/>
        </w:rPr>
        <w:t>designing, developing, deploying and maintaining a complex distributed system from conception to scale-out resulting in an estimated €2m</w:t>
      </w:r>
      <w:r w:rsidR="00B301F1" w:rsidRPr="0036424A">
        <w:rPr>
          <w:sz w:val="18"/>
          <w:szCs w:val="18"/>
        </w:rPr>
        <w:t xml:space="preserve"> in</w:t>
      </w:r>
      <w:r w:rsidR="00E23C54" w:rsidRPr="0036424A">
        <w:rPr>
          <w:sz w:val="18"/>
          <w:szCs w:val="18"/>
        </w:rPr>
        <w:t xml:space="preserve"> </w:t>
      </w:r>
      <w:r w:rsidR="00B301F1" w:rsidRPr="0036424A">
        <w:rPr>
          <w:sz w:val="18"/>
          <w:szCs w:val="18"/>
        </w:rPr>
        <w:t>yearly budget savings for the organization.</w:t>
      </w:r>
    </w:p>
    <w:p w14:paraId="4C930AFF" w14:textId="77777777" w:rsidR="00B301F1" w:rsidRPr="0036424A" w:rsidRDefault="00B301F1" w:rsidP="00B301F1">
      <w:pPr>
        <w:pStyle w:val="Location"/>
        <w:spacing w:before="120" w:after="120"/>
        <w:rPr>
          <w:sz w:val="18"/>
          <w:szCs w:val="18"/>
        </w:rPr>
      </w:pPr>
    </w:p>
    <w:p w14:paraId="58D5039C" w14:textId="54306308" w:rsidR="00B301F1" w:rsidRPr="0036424A" w:rsidRDefault="00B301F1" w:rsidP="00B301F1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Portfolio article: </w:t>
      </w:r>
      <w:hyperlink r:id="rId13" w:history="1">
        <w:r w:rsidRPr="0036424A">
          <w:rPr>
            <w:rStyle w:val="Hyperlink"/>
            <w:sz w:val="18"/>
            <w:szCs w:val="18"/>
          </w:rPr>
          <w:t xml:space="preserve">A voice for </w:t>
        </w:r>
        <w:r w:rsidRPr="0036424A">
          <w:rPr>
            <w:rStyle w:val="Hyperlink"/>
            <w:sz w:val="18"/>
            <w:szCs w:val="18"/>
          </w:rPr>
          <w:t>4</w:t>
        </w:r>
        <w:r w:rsidR="00160D17">
          <w:rPr>
            <w:rStyle w:val="Hyperlink"/>
            <w:sz w:val="18"/>
            <w:szCs w:val="18"/>
          </w:rPr>
          <w:t>0</w:t>
        </w:r>
        <w:r w:rsidR="00160D17">
          <w:rPr>
            <w:rStyle w:val="Hyperlink"/>
            <w:sz w:val="18"/>
            <w:szCs w:val="18"/>
          </w:rPr>
          <w:t>0</w:t>
        </w:r>
        <w:r w:rsidRPr="0036424A">
          <w:rPr>
            <w:rStyle w:val="Hyperlink"/>
            <w:sz w:val="18"/>
            <w:szCs w:val="18"/>
          </w:rPr>
          <w:t xml:space="preserve"> medical specialists</w:t>
        </w:r>
      </w:hyperlink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C2DA4" w:rsidRPr="0036424A" w14:paraId="29D6D444" w14:textId="77777777" w:rsidTr="0071463F">
        <w:trPr>
          <w:trHeight w:val="216"/>
        </w:trPr>
        <w:tc>
          <w:tcPr>
            <w:tcW w:w="6427" w:type="dxa"/>
          </w:tcPr>
          <w:p w14:paraId="20A8456F" w14:textId="1E6C2919" w:rsidR="00BC2DA4" w:rsidRPr="0036424A" w:rsidRDefault="00FD1AEC" w:rsidP="00FD1AEC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lastRenderedPageBreak/>
              <w:t>CTO</w:t>
            </w:r>
          </w:p>
        </w:tc>
        <w:tc>
          <w:tcPr>
            <w:tcW w:w="2213" w:type="dxa"/>
          </w:tcPr>
          <w:p w14:paraId="727C690C" w14:textId="29D55F36" w:rsidR="00BC2DA4" w:rsidRPr="0036424A" w:rsidRDefault="000A1E47" w:rsidP="00082CBC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Mar</w:t>
            </w:r>
            <w:r w:rsidR="00BC2DA4" w:rsidRPr="0036424A">
              <w:rPr>
                <w:sz w:val="18"/>
                <w:szCs w:val="18"/>
              </w:rPr>
              <w:t xml:space="preserve"> 2019 – July 2021</w:t>
            </w:r>
          </w:p>
        </w:tc>
      </w:tr>
    </w:tbl>
    <w:p w14:paraId="319A058D" w14:textId="362491AA" w:rsidR="00BC2DA4" w:rsidRPr="0036424A" w:rsidRDefault="00BC2DA4" w:rsidP="00082CBC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>IP Centra</w:t>
      </w:r>
      <w:r w:rsidR="005D65FC" w:rsidRPr="0036424A">
        <w:rPr>
          <w:sz w:val="18"/>
          <w:szCs w:val="18"/>
        </w:rPr>
        <w:t>l - Zwolle</w:t>
      </w:r>
    </w:p>
    <w:p w14:paraId="32F81F4D" w14:textId="36C41C52" w:rsidR="00080586" w:rsidRPr="0036424A" w:rsidRDefault="00080586" w:rsidP="00080586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.NET Core 3.0 &gt; .NET 5, Angular 8 &gt; 12 (Ivy), Azure</w:t>
      </w:r>
      <w:r w:rsidR="001E5ECE" w:rsidRPr="0036424A">
        <w:rPr>
          <w:b/>
          <w:bCs/>
          <w:sz w:val="18"/>
          <w:szCs w:val="18"/>
        </w:rPr>
        <w:t xml:space="preserve">, </w:t>
      </w:r>
      <w:proofErr w:type="spellStart"/>
      <w:r w:rsidR="001E5ECE" w:rsidRPr="0036424A">
        <w:rPr>
          <w:b/>
          <w:bCs/>
          <w:sz w:val="18"/>
          <w:szCs w:val="18"/>
        </w:rPr>
        <w:t>MikroTik</w:t>
      </w:r>
      <w:proofErr w:type="spellEnd"/>
      <w:r w:rsidR="006F2255" w:rsidRPr="0036424A">
        <w:rPr>
          <w:b/>
          <w:bCs/>
          <w:sz w:val="18"/>
          <w:szCs w:val="18"/>
        </w:rPr>
        <w:t xml:space="preserve">, </w:t>
      </w:r>
      <w:proofErr w:type="spellStart"/>
      <w:r w:rsidR="006F2255" w:rsidRPr="0036424A">
        <w:rPr>
          <w:b/>
          <w:bCs/>
          <w:sz w:val="18"/>
          <w:szCs w:val="18"/>
        </w:rPr>
        <w:t>BroadWorks</w:t>
      </w:r>
      <w:proofErr w:type="spellEnd"/>
    </w:p>
    <w:p w14:paraId="34D81538" w14:textId="746936BF" w:rsidR="00B23C39" w:rsidRPr="0036424A" w:rsidRDefault="001E5ECE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Enabled partnership with fiber optic network operator by designing and developing an SD-WAN management system capable of automating configuration of an ISP’s </w:t>
      </w:r>
      <w:proofErr w:type="spellStart"/>
      <w:r w:rsidRPr="0036424A">
        <w:rPr>
          <w:bCs/>
          <w:i w:val="0"/>
          <w:iCs/>
          <w:sz w:val="18"/>
          <w:szCs w:val="18"/>
        </w:rPr>
        <w:t>MikroTik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-based network core and CPE management with turn-key settings made available in a </w:t>
      </w:r>
      <w:r w:rsidR="00FD1AEC" w:rsidRPr="0036424A">
        <w:rPr>
          <w:bCs/>
          <w:i w:val="0"/>
          <w:iCs/>
          <w:sz w:val="18"/>
          <w:szCs w:val="18"/>
        </w:rPr>
        <w:t xml:space="preserve">web-based </w:t>
      </w:r>
      <w:r w:rsidRPr="0036424A">
        <w:rPr>
          <w:bCs/>
          <w:i w:val="0"/>
          <w:iCs/>
          <w:sz w:val="18"/>
          <w:szCs w:val="18"/>
        </w:rPr>
        <w:t>partner portal.</w:t>
      </w:r>
    </w:p>
    <w:p w14:paraId="036640BD" w14:textId="76453366" w:rsidR="00FD1AEC" w:rsidRPr="0036424A" w:rsidRDefault="006F2255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Optimized IP Central’s prime customer’s call center by designing and developing a </w:t>
      </w:r>
      <w:proofErr w:type="spellStart"/>
      <w:r w:rsidRPr="0036424A">
        <w:rPr>
          <w:bCs/>
          <w:i w:val="0"/>
          <w:iCs/>
          <w:sz w:val="18"/>
          <w:szCs w:val="18"/>
        </w:rPr>
        <w:t>wallboarding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 and reporting system supplying on-demand and real-time information on daily activity.</w:t>
      </w:r>
    </w:p>
    <w:p w14:paraId="57D1CBD6" w14:textId="1CF69B17" w:rsidR="006F2255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 xml:space="preserve">Effectively advised in troubleshooting an ISDN migration for </w:t>
      </w:r>
      <w:proofErr w:type="spellStart"/>
      <w:r w:rsidRPr="0036424A">
        <w:rPr>
          <w:bCs/>
          <w:i w:val="0"/>
          <w:iCs/>
          <w:sz w:val="18"/>
          <w:szCs w:val="18"/>
        </w:rPr>
        <w:t>Enexis</w:t>
      </w:r>
      <w:proofErr w:type="spellEnd"/>
      <w:r w:rsidRPr="0036424A">
        <w:rPr>
          <w:bCs/>
          <w:i w:val="0"/>
          <w:iCs/>
          <w:sz w:val="18"/>
          <w:szCs w:val="18"/>
        </w:rPr>
        <w:t xml:space="preserve">, </w:t>
      </w:r>
      <w:r w:rsidR="0071463F" w:rsidRPr="0036424A">
        <w:rPr>
          <w:bCs/>
          <w:i w:val="0"/>
          <w:iCs/>
          <w:sz w:val="18"/>
          <w:szCs w:val="18"/>
        </w:rPr>
        <w:t>securing</w:t>
      </w:r>
      <w:r w:rsidRPr="0036424A">
        <w:rPr>
          <w:bCs/>
          <w:i w:val="0"/>
          <w:iCs/>
          <w:sz w:val="18"/>
          <w:szCs w:val="18"/>
        </w:rPr>
        <w:t xml:space="preserve"> a</w:t>
      </w:r>
      <w:r w:rsidR="0071463F" w:rsidRPr="0036424A">
        <w:rPr>
          <w:bCs/>
          <w:i w:val="0"/>
          <w:iCs/>
          <w:sz w:val="18"/>
          <w:szCs w:val="18"/>
        </w:rPr>
        <w:t xml:space="preserve"> </w:t>
      </w:r>
      <w:r w:rsidRPr="0036424A">
        <w:rPr>
          <w:bCs/>
          <w:i w:val="0"/>
          <w:iCs/>
          <w:sz w:val="18"/>
          <w:szCs w:val="18"/>
        </w:rPr>
        <w:t xml:space="preserve">€20k monthly deal </w:t>
      </w:r>
      <w:r w:rsidR="0071463F" w:rsidRPr="0036424A">
        <w:rPr>
          <w:bCs/>
          <w:i w:val="0"/>
          <w:iCs/>
          <w:sz w:val="18"/>
          <w:szCs w:val="18"/>
        </w:rPr>
        <w:t xml:space="preserve">for routing traffic through IP Central’s </w:t>
      </w:r>
      <w:proofErr w:type="spellStart"/>
      <w:r w:rsidR="0071463F" w:rsidRPr="0036424A">
        <w:rPr>
          <w:bCs/>
          <w:i w:val="0"/>
          <w:iCs/>
          <w:sz w:val="18"/>
          <w:szCs w:val="18"/>
        </w:rPr>
        <w:t>trunking</w:t>
      </w:r>
      <w:proofErr w:type="spellEnd"/>
      <w:r w:rsidR="0071463F" w:rsidRPr="0036424A">
        <w:rPr>
          <w:bCs/>
          <w:i w:val="0"/>
          <w:iCs/>
          <w:sz w:val="18"/>
          <w:szCs w:val="18"/>
        </w:rPr>
        <w:t xml:space="preserve"> platform</w:t>
      </w:r>
      <w:r w:rsidRPr="0036424A">
        <w:rPr>
          <w:bCs/>
          <w:i w:val="0"/>
          <w:iCs/>
          <w:sz w:val="18"/>
          <w:szCs w:val="18"/>
        </w:rPr>
        <w:t>.</w:t>
      </w:r>
    </w:p>
    <w:p w14:paraId="3BA8713C" w14:textId="5AF0FF2B" w:rsidR="00D12A84" w:rsidRPr="0036424A" w:rsidRDefault="00D12A84" w:rsidP="001E5ECE">
      <w:pPr>
        <w:pStyle w:val="Location"/>
        <w:numPr>
          <w:ilvl w:val="0"/>
          <w:numId w:val="26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Ensured customer success by becoming the primary point of contact for technical support and handling the day-to-day operations.</w:t>
      </w:r>
    </w:p>
    <w:p w14:paraId="674E1695" w14:textId="33CEAB30" w:rsidR="003974A5" w:rsidRPr="0036424A" w:rsidRDefault="003974A5">
      <w:pPr>
        <w:spacing w:before="0" w:after="0" w:line="240" w:lineRule="auto"/>
        <w:rPr>
          <w:iCs/>
          <w:sz w:val="18"/>
          <w:szCs w:val="18"/>
        </w:rPr>
      </w:pPr>
    </w:p>
    <w:p w14:paraId="1A8A16CC" w14:textId="77777777" w:rsidR="00CA0A38" w:rsidRPr="0036424A" w:rsidRDefault="00CA0A38">
      <w:pPr>
        <w:spacing w:before="0" w:after="0" w:line="240" w:lineRule="auto"/>
        <w:rPr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92782" w:rsidRPr="0036424A" w14:paraId="50687FB4" w14:textId="77777777" w:rsidTr="0071463F">
        <w:trPr>
          <w:trHeight w:val="216"/>
        </w:trPr>
        <w:tc>
          <w:tcPr>
            <w:tcW w:w="6427" w:type="dxa"/>
          </w:tcPr>
          <w:p w14:paraId="58972ADD" w14:textId="77777777" w:rsidR="00B92782" w:rsidRPr="0036424A" w:rsidRDefault="00B92782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Technical Support Engineer</w:t>
            </w:r>
          </w:p>
        </w:tc>
        <w:tc>
          <w:tcPr>
            <w:tcW w:w="2213" w:type="dxa"/>
          </w:tcPr>
          <w:p w14:paraId="3A5455B3" w14:textId="77777777" w:rsidR="00B92782" w:rsidRPr="0036424A" w:rsidRDefault="00B92782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Feb 2016 – Jan 2017</w:t>
            </w:r>
          </w:p>
        </w:tc>
      </w:tr>
    </w:tbl>
    <w:p w14:paraId="53F807C3" w14:textId="5FC99DE7" w:rsidR="00B92782" w:rsidRPr="0036424A" w:rsidRDefault="00B92782" w:rsidP="00B92782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Motto Communications </w:t>
      </w:r>
      <w:r w:rsidR="00FD5DA5" w:rsidRPr="0036424A">
        <w:rPr>
          <w:sz w:val="18"/>
          <w:szCs w:val="18"/>
        </w:rPr>
        <w:t>–</w:t>
      </w:r>
      <w:r w:rsidRPr="0036424A">
        <w:rPr>
          <w:sz w:val="18"/>
          <w:szCs w:val="18"/>
        </w:rPr>
        <w:t xml:space="preserve"> </w:t>
      </w:r>
      <w:proofErr w:type="spellStart"/>
      <w:r w:rsidRPr="0036424A">
        <w:rPr>
          <w:sz w:val="18"/>
          <w:szCs w:val="18"/>
        </w:rPr>
        <w:t>Nuth</w:t>
      </w:r>
      <w:proofErr w:type="spellEnd"/>
    </w:p>
    <w:p w14:paraId="6266B728" w14:textId="1F99F718" w:rsidR="00FD5DA5" w:rsidRPr="0036424A" w:rsidRDefault="00FD5DA5" w:rsidP="00FD5DA5">
      <w:pPr>
        <w:pStyle w:val="Location"/>
        <w:spacing w:before="120" w:after="120"/>
        <w:rPr>
          <w:b/>
          <w:bCs/>
          <w:sz w:val="18"/>
          <w:szCs w:val="18"/>
        </w:rPr>
      </w:pPr>
      <w:r w:rsidRPr="0036424A">
        <w:rPr>
          <w:b/>
          <w:bCs/>
          <w:sz w:val="18"/>
          <w:szCs w:val="18"/>
        </w:rPr>
        <w:t>Tech stack: Asterisk, 3CX, Python, PHP</w:t>
      </w:r>
    </w:p>
    <w:p w14:paraId="70A9132E" w14:textId="248F22F0" w:rsidR="00D12A84" w:rsidRPr="0036424A" w:rsidRDefault="00484E68" w:rsidP="00D12A84">
      <w:pPr>
        <w:pStyle w:val="Location"/>
        <w:numPr>
          <w:ilvl w:val="0"/>
          <w:numId w:val="27"/>
        </w:numPr>
        <w:spacing w:before="120" w:after="120"/>
        <w:rPr>
          <w:bCs/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Reinforced the second-line technical support desk in a time of understaffing and rapid company growth, by quickly transitioning from intern to full employment.</w:t>
      </w:r>
    </w:p>
    <w:p w14:paraId="14A6FE7E" w14:textId="2D6EAEA6" w:rsidR="00745331" w:rsidRPr="0036424A" w:rsidRDefault="00484E68" w:rsidP="0019456F">
      <w:pPr>
        <w:pStyle w:val="Location"/>
        <w:numPr>
          <w:ilvl w:val="0"/>
          <w:numId w:val="27"/>
        </w:numPr>
        <w:spacing w:before="120" w:after="120"/>
        <w:rPr>
          <w:i w:val="0"/>
          <w:iCs/>
          <w:sz w:val="18"/>
          <w:szCs w:val="18"/>
        </w:rPr>
      </w:pPr>
      <w:r w:rsidRPr="0036424A">
        <w:rPr>
          <w:bCs/>
          <w:i w:val="0"/>
          <w:iCs/>
          <w:sz w:val="18"/>
          <w:szCs w:val="18"/>
        </w:rPr>
        <w:t>Wrote and implemented maintenance scripts for Asterisk products, expediting customer support and product delivery.</w:t>
      </w:r>
      <w:r w:rsidR="0019456F" w:rsidRPr="0036424A">
        <w:rPr>
          <w:i w:val="0"/>
          <w:iCs/>
          <w:sz w:val="18"/>
          <w:szCs w:val="18"/>
        </w:rPr>
        <w:t xml:space="preserve"> </w:t>
      </w:r>
    </w:p>
    <w:p w14:paraId="56FED86E" w14:textId="485153B5" w:rsidR="00B301F1" w:rsidRPr="0036424A" w:rsidRDefault="00B301F1">
      <w:pPr>
        <w:spacing w:before="0" w:after="0" w:line="240" w:lineRule="auto"/>
        <w:rPr>
          <w:i/>
          <w:iCs/>
          <w:sz w:val="18"/>
          <w:szCs w:val="18"/>
        </w:rPr>
      </w:pPr>
    </w:p>
    <w:p w14:paraId="730525FC" w14:textId="77777777" w:rsidR="00AF4959" w:rsidRPr="0036424A" w:rsidRDefault="00AF4959">
      <w:pPr>
        <w:spacing w:before="0" w:after="0" w:line="240" w:lineRule="auto"/>
        <w:rPr>
          <w:iCs/>
          <w:sz w:val="18"/>
          <w:szCs w:val="18"/>
        </w:rPr>
      </w:pPr>
    </w:p>
    <w:p w14:paraId="7198A492" w14:textId="594DA359" w:rsidR="004D1D7A" w:rsidRPr="0036424A" w:rsidRDefault="004D1D7A" w:rsidP="004D1D7A">
      <w:pPr>
        <w:pStyle w:val="Heading1"/>
        <w:rPr>
          <w:sz w:val="18"/>
          <w:szCs w:val="18"/>
        </w:rPr>
      </w:pPr>
      <w:r w:rsidRPr="0036424A">
        <w:rPr>
          <w:sz w:val="18"/>
          <w:szCs w:val="18"/>
        </w:rPr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4D1D7A" w:rsidRPr="0036424A" w14:paraId="11093A91" w14:textId="77777777" w:rsidTr="0071463F">
        <w:trPr>
          <w:trHeight w:val="216"/>
        </w:trPr>
        <w:tc>
          <w:tcPr>
            <w:tcW w:w="6427" w:type="dxa"/>
          </w:tcPr>
          <w:p w14:paraId="7F0157CC" w14:textId="66526BFD" w:rsidR="004D1D7A" w:rsidRPr="0036424A" w:rsidRDefault="004D1D7A" w:rsidP="0071463F">
            <w:pPr>
              <w:pStyle w:val="Heading2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 xml:space="preserve">Bachelor HBO-ICT | Software </w:t>
            </w:r>
            <w:r w:rsidR="009B17FA" w:rsidRPr="0036424A">
              <w:rPr>
                <w:sz w:val="18"/>
                <w:szCs w:val="18"/>
              </w:rPr>
              <w:t>E</w:t>
            </w:r>
            <w:r w:rsidRPr="0036424A">
              <w:rPr>
                <w:sz w:val="18"/>
                <w:szCs w:val="18"/>
              </w:rPr>
              <w:t>ngineering</w:t>
            </w:r>
            <w:r w:rsidR="009B17FA" w:rsidRPr="0036424A">
              <w:rPr>
                <w:sz w:val="18"/>
                <w:szCs w:val="18"/>
              </w:rPr>
              <w:t xml:space="preserve"> &amp; Cyber Security</w:t>
            </w:r>
          </w:p>
        </w:tc>
        <w:tc>
          <w:tcPr>
            <w:tcW w:w="2213" w:type="dxa"/>
          </w:tcPr>
          <w:p w14:paraId="71923507" w14:textId="1D18643B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2017 – 202</w:t>
            </w:r>
            <w:r w:rsidR="00753757" w:rsidRPr="0036424A">
              <w:rPr>
                <w:sz w:val="18"/>
                <w:szCs w:val="18"/>
              </w:rPr>
              <w:t>0</w:t>
            </w:r>
          </w:p>
        </w:tc>
      </w:tr>
    </w:tbl>
    <w:p w14:paraId="714AAA3A" w14:textId="0C0E2C98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Fontys </w:t>
      </w:r>
      <w:proofErr w:type="spellStart"/>
      <w:r w:rsidRPr="0036424A">
        <w:rPr>
          <w:sz w:val="18"/>
          <w:szCs w:val="18"/>
        </w:rPr>
        <w:t>Hogescholen</w:t>
      </w:r>
      <w:proofErr w:type="spellEnd"/>
      <w:r w:rsidRPr="0036424A">
        <w:rPr>
          <w:sz w:val="18"/>
          <w:szCs w:val="18"/>
        </w:rPr>
        <w:t xml:space="preserve"> Eindhoven</w:t>
      </w:r>
    </w:p>
    <w:p w14:paraId="16D17ABE" w14:textId="5AA92B29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  <w:r w:rsidRPr="0036424A">
        <w:rPr>
          <w:i w:val="0"/>
          <w:iCs/>
          <w:sz w:val="18"/>
          <w:szCs w:val="18"/>
        </w:rPr>
        <w:t>Average score of 10/10 achieved for last three semesters.</w:t>
      </w:r>
    </w:p>
    <w:p w14:paraId="568FBEA6" w14:textId="6391B773" w:rsidR="004D1D7A" w:rsidRPr="0036424A" w:rsidRDefault="004D1D7A" w:rsidP="004D1D7A">
      <w:pPr>
        <w:pStyle w:val="Location"/>
        <w:spacing w:before="120" w:after="120"/>
        <w:rPr>
          <w:i w:val="0"/>
          <w:iCs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427"/>
        <w:gridCol w:w="2213"/>
      </w:tblGrid>
      <w:tr w:rsidR="004D1D7A" w:rsidRPr="0036424A" w14:paraId="1465421A" w14:textId="77777777" w:rsidTr="0071463F">
        <w:trPr>
          <w:trHeight w:val="216"/>
        </w:trPr>
        <w:tc>
          <w:tcPr>
            <w:tcW w:w="6427" w:type="dxa"/>
          </w:tcPr>
          <w:p w14:paraId="0706C601" w14:textId="4BEFC893" w:rsidR="004D1D7A" w:rsidRPr="0036424A" w:rsidRDefault="00A075DE" w:rsidP="0071463F">
            <w:pPr>
              <w:pStyle w:val="Heading2"/>
              <w:spacing w:before="120" w:after="120"/>
              <w:rPr>
                <w:sz w:val="18"/>
                <w:szCs w:val="18"/>
                <w:lang w:val="nl-NL"/>
              </w:rPr>
            </w:pPr>
            <w:r w:rsidRPr="0036424A">
              <w:rPr>
                <w:sz w:val="18"/>
                <w:szCs w:val="18"/>
                <w:lang w:val="nl-NL"/>
              </w:rPr>
              <w:t>Niveau 4 MBO-</w:t>
            </w:r>
            <w:r w:rsidR="004D1D7A" w:rsidRPr="0036424A">
              <w:rPr>
                <w:sz w:val="18"/>
                <w:szCs w:val="18"/>
                <w:lang w:val="nl-NL"/>
              </w:rPr>
              <w:t>ICT Management</w:t>
            </w:r>
          </w:p>
        </w:tc>
        <w:tc>
          <w:tcPr>
            <w:tcW w:w="2213" w:type="dxa"/>
          </w:tcPr>
          <w:p w14:paraId="29E6C020" w14:textId="5B6BA078" w:rsidR="004D1D7A" w:rsidRPr="0036424A" w:rsidRDefault="004D1D7A" w:rsidP="0071463F">
            <w:pPr>
              <w:pStyle w:val="Dates"/>
              <w:spacing w:before="120" w:after="120"/>
              <w:rPr>
                <w:sz w:val="18"/>
                <w:szCs w:val="18"/>
              </w:rPr>
            </w:pPr>
            <w:r w:rsidRPr="0036424A">
              <w:rPr>
                <w:sz w:val="18"/>
                <w:szCs w:val="18"/>
              </w:rPr>
              <w:t>2014 – 2017</w:t>
            </w:r>
          </w:p>
        </w:tc>
      </w:tr>
    </w:tbl>
    <w:p w14:paraId="420D8CCD" w14:textId="3F30CF30" w:rsidR="004D1D7A" w:rsidRPr="0036424A" w:rsidRDefault="004D1D7A" w:rsidP="004D1D7A">
      <w:pPr>
        <w:pStyle w:val="Location"/>
        <w:spacing w:before="120" w:after="120"/>
        <w:rPr>
          <w:sz w:val="18"/>
          <w:szCs w:val="18"/>
        </w:rPr>
      </w:pPr>
      <w:r w:rsidRPr="0036424A">
        <w:rPr>
          <w:sz w:val="18"/>
          <w:szCs w:val="18"/>
        </w:rPr>
        <w:t xml:space="preserve">ROC </w:t>
      </w:r>
      <w:proofErr w:type="spellStart"/>
      <w:r w:rsidRPr="0036424A">
        <w:rPr>
          <w:sz w:val="18"/>
          <w:szCs w:val="18"/>
        </w:rPr>
        <w:t>Leeuwenborgh</w:t>
      </w:r>
      <w:proofErr w:type="spellEnd"/>
    </w:p>
    <w:p w14:paraId="79D59BD7" w14:textId="746079A5" w:rsidR="004D1D7A" w:rsidRPr="0036424A" w:rsidRDefault="004D1D7A" w:rsidP="00777921">
      <w:pPr>
        <w:pStyle w:val="Location"/>
        <w:spacing w:before="120" w:after="120"/>
        <w:rPr>
          <w:i w:val="0"/>
          <w:iCs/>
          <w:sz w:val="18"/>
          <w:szCs w:val="18"/>
        </w:rPr>
      </w:pPr>
    </w:p>
    <w:sectPr w:rsidR="004D1D7A" w:rsidRPr="0036424A" w:rsidSect="00165BAF">
      <w:footerReference w:type="default" r:id="rId14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DC8C" w14:textId="77777777" w:rsidR="003E5C6C" w:rsidRDefault="003E5C6C" w:rsidP="00580C51">
      <w:pPr>
        <w:spacing w:before="0" w:after="0" w:line="240" w:lineRule="auto"/>
      </w:pPr>
      <w:r>
        <w:separator/>
      </w:r>
    </w:p>
  </w:endnote>
  <w:endnote w:type="continuationSeparator" w:id="0">
    <w:p w14:paraId="4EDB47F0" w14:textId="77777777" w:rsidR="003E5C6C" w:rsidRDefault="003E5C6C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CBBA" w14:textId="6473BBDE" w:rsidR="0071463F" w:rsidRDefault="0071463F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TIME \@ "d-M-yyyy" </w:instrText>
    </w:r>
    <w:r>
      <w:rPr>
        <w:lang w:val="nl-NL"/>
      </w:rPr>
      <w:fldChar w:fldCharType="separate"/>
    </w:r>
    <w:r w:rsidR="0018607E">
      <w:rPr>
        <w:noProof/>
        <w:lang w:val="nl-NL"/>
      </w:rPr>
      <w:t>3-10-2023</w:t>
    </w:r>
    <w:r>
      <w:rPr>
        <w:lang w:val="nl-NL"/>
      </w:rPr>
      <w:fldChar w:fldCharType="end"/>
    </w:r>
    <w:r>
      <w:tab/>
    </w:r>
    <w:r>
      <w:rPr>
        <w:lang w:val="nl-NL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rPr>
        <w:lang w:val="nl-NL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77742" w:rsidRPr="00677742">
      <w:rPr>
        <w:b/>
        <w:bCs/>
        <w:noProof/>
        <w:lang w:val="nl-NL"/>
      </w:rPr>
      <w:t>3</w:t>
    </w:r>
    <w:r>
      <w:rPr>
        <w:b/>
        <w:bCs/>
      </w:rPr>
      <w:fldChar w:fldCharType="end"/>
    </w:r>
    <w:r>
      <w:tab/>
      <w:t>Melvin Kusters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EBEC" w14:textId="77777777" w:rsidR="003E5C6C" w:rsidRDefault="003E5C6C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157418D" w14:textId="77777777" w:rsidR="003E5C6C" w:rsidRDefault="003E5C6C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A4459FC"/>
    <w:multiLevelType w:val="hybridMultilevel"/>
    <w:tmpl w:val="E0D016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B4B99"/>
    <w:multiLevelType w:val="hybridMultilevel"/>
    <w:tmpl w:val="D090C780"/>
    <w:lvl w:ilvl="0" w:tplc="200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1F027A"/>
    <w:multiLevelType w:val="hybridMultilevel"/>
    <w:tmpl w:val="407C5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D0494"/>
    <w:multiLevelType w:val="hybridMultilevel"/>
    <w:tmpl w:val="C84CAE4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1779D"/>
    <w:multiLevelType w:val="hybridMultilevel"/>
    <w:tmpl w:val="217013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4B00D71"/>
    <w:multiLevelType w:val="hybridMultilevel"/>
    <w:tmpl w:val="75E2EE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013330"/>
    <w:multiLevelType w:val="hybridMultilevel"/>
    <w:tmpl w:val="D47671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96E34E8"/>
    <w:multiLevelType w:val="hybridMultilevel"/>
    <w:tmpl w:val="C20CC5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21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12"/>
  </w:num>
  <w:num w:numId="26">
    <w:abstractNumId w:val="2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6" w:nlCheck="1" w:checkStyle="0"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7C"/>
    <w:rsid w:val="000022EB"/>
    <w:rsid w:val="00007207"/>
    <w:rsid w:val="000214BD"/>
    <w:rsid w:val="0002661E"/>
    <w:rsid w:val="00027EE3"/>
    <w:rsid w:val="00030DE1"/>
    <w:rsid w:val="000330B2"/>
    <w:rsid w:val="00033380"/>
    <w:rsid w:val="00034F0A"/>
    <w:rsid w:val="00040096"/>
    <w:rsid w:val="000540CF"/>
    <w:rsid w:val="00054F39"/>
    <w:rsid w:val="0006276C"/>
    <w:rsid w:val="000701B2"/>
    <w:rsid w:val="00075E73"/>
    <w:rsid w:val="00080586"/>
    <w:rsid w:val="000812DB"/>
    <w:rsid w:val="00081583"/>
    <w:rsid w:val="00082CBC"/>
    <w:rsid w:val="00086475"/>
    <w:rsid w:val="00093EEE"/>
    <w:rsid w:val="000959D2"/>
    <w:rsid w:val="000A1E47"/>
    <w:rsid w:val="000A6AED"/>
    <w:rsid w:val="000B01A8"/>
    <w:rsid w:val="000B0EE9"/>
    <w:rsid w:val="000B6B74"/>
    <w:rsid w:val="000E27E6"/>
    <w:rsid w:val="000E61AD"/>
    <w:rsid w:val="0010077D"/>
    <w:rsid w:val="00104E74"/>
    <w:rsid w:val="00107486"/>
    <w:rsid w:val="00116379"/>
    <w:rsid w:val="0012027F"/>
    <w:rsid w:val="00127E8E"/>
    <w:rsid w:val="00130ED8"/>
    <w:rsid w:val="0013567F"/>
    <w:rsid w:val="00160D17"/>
    <w:rsid w:val="00160D34"/>
    <w:rsid w:val="00165BAF"/>
    <w:rsid w:val="00170C24"/>
    <w:rsid w:val="00177AA8"/>
    <w:rsid w:val="00180417"/>
    <w:rsid w:val="001825DF"/>
    <w:rsid w:val="0018607E"/>
    <w:rsid w:val="0019456F"/>
    <w:rsid w:val="001B4B27"/>
    <w:rsid w:val="001C0878"/>
    <w:rsid w:val="001D0AAB"/>
    <w:rsid w:val="001D0B38"/>
    <w:rsid w:val="001E5ECE"/>
    <w:rsid w:val="001F5A59"/>
    <w:rsid w:val="002045B8"/>
    <w:rsid w:val="00214C56"/>
    <w:rsid w:val="0024437D"/>
    <w:rsid w:val="0025418C"/>
    <w:rsid w:val="00264F92"/>
    <w:rsid w:val="002911C8"/>
    <w:rsid w:val="002A0B18"/>
    <w:rsid w:val="002B1B43"/>
    <w:rsid w:val="002D229D"/>
    <w:rsid w:val="002E12F3"/>
    <w:rsid w:val="002E6270"/>
    <w:rsid w:val="002F649B"/>
    <w:rsid w:val="00300698"/>
    <w:rsid w:val="00300BA9"/>
    <w:rsid w:val="00301257"/>
    <w:rsid w:val="00306C2A"/>
    <w:rsid w:val="00315A48"/>
    <w:rsid w:val="00320A42"/>
    <w:rsid w:val="00323AAA"/>
    <w:rsid w:val="00323C53"/>
    <w:rsid w:val="003314FB"/>
    <w:rsid w:val="003447E0"/>
    <w:rsid w:val="00356EC6"/>
    <w:rsid w:val="00361AFB"/>
    <w:rsid w:val="003626D2"/>
    <w:rsid w:val="0036424A"/>
    <w:rsid w:val="00370AF1"/>
    <w:rsid w:val="003740C3"/>
    <w:rsid w:val="00374E86"/>
    <w:rsid w:val="00375877"/>
    <w:rsid w:val="00381EFB"/>
    <w:rsid w:val="00382257"/>
    <w:rsid w:val="00383B05"/>
    <w:rsid w:val="00385B13"/>
    <w:rsid w:val="003974A5"/>
    <w:rsid w:val="003B0D07"/>
    <w:rsid w:val="003B2874"/>
    <w:rsid w:val="003B6056"/>
    <w:rsid w:val="003C2596"/>
    <w:rsid w:val="003C2F0C"/>
    <w:rsid w:val="003D1049"/>
    <w:rsid w:val="003D6D26"/>
    <w:rsid w:val="003E409E"/>
    <w:rsid w:val="003E5C6C"/>
    <w:rsid w:val="003E607E"/>
    <w:rsid w:val="003F5303"/>
    <w:rsid w:val="00404C2E"/>
    <w:rsid w:val="0041118B"/>
    <w:rsid w:val="00423F85"/>
    <w:rsid w:val="0042497A"/>
    <w:rsid w:val="004262D2"/>
    <w:rsid w:val="00435BBC"/>
    <w:rsid w:val="00441D07"/>
    <w:rsid w:val="0044795F"/>
    <w:rsid w:val="00454ACD"/>
    <w:rsid w:val="0046319E"/>
    <w:rsid w:val="004656A7"/>
    <w:rsid w:val="004733A7"/>
    <w:rsid w:val="0047700C"/>
    <w:rsid w:val="00484E68"/>
    <w:rsid w:val="004D1D7A"/>
    <w:rsid w:val="004D3C46"/>
    <w:rsid w:val="004D6619"/>
    <w:rsid w:val="004E5AB5"/>
    <w:rsid w:val="004F35BD"/>
    <w:rsid w:val="0050130F"/>
    <w:rsid w:val="00511CC4"/>
    <w:rsid w:val="00515E1C"/>
    <w:rsid w:val="005210AC"/>
    <w:rsid w:val="005301CC"/>
    <w:rsid w:val="00553006"/>
    <w:rsid w:val="0055432D"/>
    <w:rsid w:val="00555797"/>
    <w:rsid w:val="00557584"/>
    <w:rsid w:val="00573019"/>
    <w:rsid w:val="00580C51"/>
    <w:rsid w:val="00584200"/>
    <w:rsid w:val="00584443"/>
    <w:rsid w:val="00585801"/>
    <w:rsid w:val="00597E9A"/>
    <w:rsid w:val="005A0254"/>
    <w:rsid w:val="005A4F3C"/>
    <w:rsid w:val="005C0355"/>
    <w:rsid w:val="005C5D33"/>
    <w:rsid w:val="005D1E52"/>
    <w:rsid w:val="005D65FC"/>
    <w:rsid w:val="005E196D"/>
    <w:rsid w:val="005E712D"/>
    <w:rsid w:val="00600755"/>
    <w:rsid w:val="0060205A"/>
    <w:rsid w:val="00607FBA"/>
    <w:rsid w:val="00620B9C"/>
    <w:rsid w:val="00630E9E"/>
    <w:rsid w:val="00632553"/>
    <w:rsid w:val="00652B2D"/>
    <w:rsid w:val="00657FB1"/>
    <w:rsid w:val="00665EB2"/>
    <w:rsid w:val="006679BD"/>
    <w:rsid w:val="00675127"/>
    <w:rsid w:val="006772B2"/>
    <w:rsid w:val="00677742"/>
    <w:rsid w:val="00695E57"/>
    <w:rsid w:val="006962EF"/>
    <w:rsid w:val="006A0CF1"/>
    <w:rsid w:val="006B2818"/>
    <w:rsid w:val="006C27B7"/>
    <w:rsid w:val="006C4B3A"/>
    <w:rsid w:val="006E2432"/>
    <w:rsid w:val="006F2255"/>
    <w:rsid w:val="006F23F3"/>
    <w:rsid w:val="006F4572"/>
    <w:rsid w:val="007001D6"/>
    <w:rsid w:val="0071463F"/>
    <w:rsid w:val="0072017E"/>
    <w:rsid w:val="00723045"/>
    <w:rsid w:val="00741A59"/>
    <w:rsid w:val="00745331"/>
    <w:rsid w:val="00745C2A"/>
    <w:rsid w:val="0075281A"/>
    <w:rsid w:val="00753757"/>
    <w:rsid w:val="00762B21"/>
    <w:rsid w:val="00777921"/>
    <w:rsid w:val="007815C0"/>
    <w:rsid w:val="00790D50"/>
    <w:rsid w:val="007A2F12"/>
    <w:rsid w:val="007C0D4F"/>
    <w:rsid w:val="007C5B9E"/>
    <w:rsid w:val="007D2643"/>
    <w:rsid w:val="007D5AB6"/>
    <w:rsid w:val="007E59DF"/>
    <w:rsid w:val="007E7318"/>
    <w:rsid w:val="007F432D"/>
    <w:rsid w:val="007F502D"/>
    <w:rsid w:val="008012E6"/>
    <w:rsid w:val="0080714A"/>
    <w:rsid w:val="00807D32"/>
    <w:rsid w:val="00810E9E"/>
    <w:rsid w:val="00822408"/>
    <w:rsid w:val="008425B5"/>
    <w:rsid w:val="00844790"/>
    <w:rsid w:val="00854A75"/>
    <w:rsid w:val="0086084E"/>
    <w:rsid w:val="008639EB"/>
    <w:rsid w:val="00866CF9"/>
    <w:rsid w:val="008706BD"/>
    <w:rsid w:val="00884309"/>
    <w:rsid w:val="0088739B"/>
    <w:rsid w:val="00891252"/>
    <w:rsid w:val="008A494C"/>
    <w:rsid w:val="008B37EC"/>
    <w:rsid w:val="008D7004"/>
    <w:rsid w:val="008E18D5"/>
    <w:rsid w:val="008E55E3"/>
    <w:rsid w:val="00904FF3"/>
    <w:rsid w:val="00905E42"/>
    <w:rsid w:val="0090731C"/>
    <w:rsid w:val="00907793"/>
    <w:rsid w:val="009077DC"/>
    <w:rsid w:val="009209BA"/>
    <w:rsid w:val="00924336"/>
    <w:rsid w:val="00942976"/>
    <w:rsid w:val="009443BC"/>
    <w:rsid w:val="009548CA"/>
    <w:rsid w:val="00955BCC"/>
    <w:rsid w:val="0096366F"/>
    <w:rsid w:val="009735A9"/>
    <w:rsid w:val="00974F19"/>
    <w:rsid w:val="009764E9"/>
    <w:rsid w:val="00985762"/>
    <w:rsid w:val="00987217"/>
    <w:rsid w:val="009874E5"/>
    <w:rsid w:val="00997966"/>
    <w:rsid w:val="009A6EC8"/>
    <w:rsid w:val="009B17FA"/>
    <w:rsid w:val="009B4A95"/>
    <w:rsid w:val="009F484A"/>
    <w:rsid w:val="009F6F36"/>
    <w:rsid w:val="00A0472E"/>
    <w:rsid w:val="00A075DE"/>
    <w:rsid w:val="00A07D6A"/>
    <w:rsid w:val="00A12258"/>
    <w:rsid w:val="00A12B9A"/>
    <w:rsid w:val="00A229EA"/>
    <w:rsid w:val="00A5237F"/>
    <w:rsid w:val="00A749C9"/>
    <w:rsid w:val="00A75299"/>
    <w:rsid w:val="00A84E65"/>
    <w:rsid w:val="00A90D3D"/>
    <w:rsid w:val="00AA1ACB"/>
    <w:rsid w:val="00AA55E9"/>
    <w:rsid w:val="00AC26FD"/>
    <w:rsid w:val="00AD1EFB"/>
    <w:rsid w:val="00AD3341"/>
    <w:rsid w:val="00AD4111"/>
    <w:rsid w:val="00AE2200"/>
    <w:rsid w:val="00AF0D04"/>
    <w:rsid w:val="00AF1168"/>
    <w:rsid w:val="00AF4634"/>
    <w:rsid w:val="00AF4959"/>
    <w:rsid w:val="00B05B62"/>
    <w:rsid w:val="00B23C39"/>
    <w:rsid w:val="00B301F1"/>
    <w:rsid w:val="00B30399"/>
    <w:rsid w:val="00B502A5"/>
    <w:rsid w:val="00B504F0"/>
    <w:rsid w:val="00B54803"/>
    <w:rsid w:val="00B57382"/>
    <w:rsid w:val="00B74E3C"/>
    <w:rsid w:val="00B80600"/>
    <w:rsid w:val="00B92782"/>
    <w:rsid w:val="00B97A1E"/>
    <w:rsid w:val="00BA7664"/>
    <w:rsid w:val="00BB1348"/>
    <w:rsid w:val="00BB2B3D"/>
    <w:rsid w:val="00BC249D"/>
    <w:rsid w:val="00BC2DA4"/>
    <w:rsid w:val="00BD72E8"/>
    <w:rsid w:val="00BE4449"/>
    <w:rsid w:val="00BF0322"/>
    <w:rsid w:val="00C069B4"/>
    <w:rsid w:val="00C302EE"/>
    <w:rsid w:val="00C33A90"/>
    <w:rsid w:val="00C36BA5"/>
    <w:rsid w:val="00C453C0"/>
    <w:rsid w:val="00C504A2"/>
    <w:rsid w:val="00C52F0C"/>
    <w:rsid w:val="00C55F0B"/>
    <w:rsid w:val="00C5768A"/>
    <w:rsid w:val="00C57C87"/>
    <w:rsid w:val="00C6005D"/>
    <w:rsid w:val="00C71FAA"/>
    <w:rsid w:val="00C748DA"/>
    <w:rsid w:val="00C81389"/>
    <w:rsid w:val="00C813A2"/>
    <w:rsid w:val="00C963FA"/>
    <w:rsid w:val="00CA0A38"/>
    <w:rsid w:val="00CA19BD"/>
    <w:rsid w:val="00CA2393"/>
    <w:rsid w:val="00CA3151"/>
    <w:rsid w:val="00CA62F9"/>
    <w:rsid w:val="00CA699E"/>
    <w:rsid w:val="00CB21EC"/>
    <w:rsid w:val="00CB310A"/>
    <w:rsid w:val="00CD22BE"/>
    <w:rsid w:val="00CD512E"/>
    <w:rsid w:val="00CD69B0"/>
    <w:rsid w:val="00D01B6B"/>
    <w:rsid w:val="00D04426"/>
    <w:rsid w:val="00D12870"/>
    <w:rsid w:val="00D12A84"/>
    <w:rsid w:val="00D213B4"/>
    <w:rsid w:val="00D27945"/>
    <w:rsid w:val="00D30DCF"/>
    <w:rsid w:val="00D3324E"/>
    <w:rsid w:val="00D3366E"/>
    <w:rsid w:val="00D434C9"/>
    <w:rsid w:val="00D449BA"/>
    <w:rsid w:val="00D4662D"/>
    <w:rsid w:val="00D720EA"/>
    <w:rsid w:val="00D77B41"/>
    <w:rsid w:val="00D83C9A"/>
    <w:rsid w:val="00D97489"/>
    <w:rsid w:val="00DA2C37"/>
    <w:rsid w:val="00DB0FF4"/>
    <w:rsid w:val="00DD3D90"/>
    <w:rsid w:val="00DD4CC4"/>
    <w:rsid w:val="00DE6567"/>
    <w:rsid w:val="00DE7766"/>
    <w:rsid w:val="00DF783B"/>
    <w:rsid w:val="00E062D9"/>
    <w:rsid w:val="00E10C23"/>
    <w:rsid w:val="00E12EA8"/>
    <w:rsid w:val="00E140B3"/>
    <w:rsid w:val="00E16567"/>
    <w:rsid w:val="00E230A1"/>
    <w:rsid w:val="00E23C54"/>
    <w:rsid w:val="00E25757"/>
    <w:rsid w:val="00E27144"/>
    <w:rsid w:val="00E32628"/>
    <w:rsid w:val="00E33FCE"/>
    <w:rsid w:val="00E36BC8"/>
    <w:rsid w:val="00E514D0"/>
    <w:rsid w:val="00E64C2A"/>
    <w:rsid w:val="00E658C3"/>
    <w:rsid w:val="00E72B82"/>
    <w:rsid w:val="00E76785"/>
    <w:rsid w:val="00E855FA"/>
    <w:rsid w:val="00E85ACE"/>
    <w:rsid w:val="00E86C04"/>
    <w:rsid w:val="00EA7542"/>
    <w:rsid w:val="00EB1D67"/>
    <w:rsid w:val="00EC37B9"/>
    <w:rsid w:val="00ED1935"/>
    <w:rsid w:val="00F11285"/>
    <w:rsid w:val="00F3143E"/>
    <w:rsid w:val="00F3732F"/>
    <w:rsid w:val="00F43B5F"/>
    <w:rsid w:val="00F510D1"/>
    <w:rsid w:val="00F61726"/>
    <w:rsid w:val="00F62C7C"/>
    <w:rsid w:val="00F731D4"/>
    <w:rsid w:val="00F86D5F"/>
    <w:rsid w:val="00F9074A"/>
    <w:rsid w:val="00F92F55"/>
    <w:rsid w:val="00FB7376"/>
    <w:rsid w:val="00FC11E9"/>
    <w:rsid w:val="00FC299F"/>
    <w:rsid w:val="00FC4E6B"/>
    <w:rsid w:val="00FD1AEC"/>
    <w:rsid w:val="00FD5DA5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B828980"/>
  <w15:docId w15:val="{F5DE6D5C-75BF-4A7C-B51B-570D334B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88430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60D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lvinkusters.com/iknl-archit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lvinkuster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lvinkuster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elvin-kuster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vinkusters0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vin\Picture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2D28443BE9464191CDAD472082E29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5CF382-E653-47B2-88C6-3C41C3349AFB}"/>
      </w:docPartPr>
      <w:docPartBody>
        <w:p w:rsidR="00A66AEA" w:rsidRDefault="000F4FEC">
          <w:pPr>
            <w:pStyle w:val="E42D28443BE9464191CDAD472082E291"/>
          </w:pPr>
          <w:r>
            <w:t>Summary</w:t>
          </w:r>
        </w:p>
      </w:docPartBody>
    </w:docPart>
    <w:docPart>
      <w:docPartPr>
        <w:name w:val="47FEC484209D4A2AB0D586C719979C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35342-C840-42B2-A389-7AC37CFC3E9C}"/>
      </w:docPartPr>
      <w:docPartBody>
        <w:p w:rsidR="00A66AEA" w:rsidRDefault="000F4FEC">
          <w:pPr>
            <w:pStyle w:val="47FEC484209D4A2AB0D586C719979C0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EC"/>
    <w:rsid w:val="00002A32"/>
    <w:rsid w:val="0001068F"/>
    <w:rsid w:val="000379A5"/>
    <w:rsid w:val="000B6D75"/>
    <w:rsid w:val="000F4FEC"/>
    <w:rsid w:val="001A5D55"/>
    <w:rsid w:val="001E1434"/>
    <w:rsid w:val="00277060"/>
    <w:rsid w:val="00445B6F"/>
    <w:rsid w:val="004537B6"/>
    <w:rsid w:val="004E00EF"/>
    <w:rsid w:val="00593551"/>
    <w:rsid w:val="005F3778"/>
    <w:rsid w:val="00620001"/>
    <w:rsid w:val="00656C3D"/>
    <w:rsid w:val="00664D5A"/>
    <w:rsid w:val="00670C7F"/>
    <w:rsid w:val="0067314C"/>
    <w:rsid w:val="006F24BF"/>
    <w:rsid w:val="007A7BF3"/>
    <w:rsid w:val="007D1C02"/>
    <w:rsid w:val="009F1DF4"/>
    <w:rsid w:val="00A66AEA"/>
    <w:rsid w:val="00AD1116"/>
    <w:rsid w:val="00B04A82"/>
    <w:rsid w:val="00C037B6"/>
    <w:rsid w:val="00C177C6"/>
    <w:rsid w:val="00C7074B"/>
    <w:rsid w:val="00E075E8"/>
    <w:rsid w:val="00E10C5E"/>
    <w:rsid w:val="00F0105A"/>
    <w:rsid w:val="00F10120"/>
    <w:rsid w:val="00FE4A3F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D28443BE9464191CDAD472082E291">
    <w:name w:val="E42D28443BE9464191CDAD472082E291"/>
  </w:style>
  <w:style w:type="paragraph" w:customStyle="1" w:styleId="47FEC484209D4A2AB0D586C719979C01">
    <w:name w:val="47FEC484209D4A2AB0D586C719979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7716-FDD9-4F74-81C5-0CE8237D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1733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Melvin</dc:creator>
  <cp:lastModifiedBy>Melvin Kusters</cp:lastModifiedBy>
  <cp:revision>45</cp:revision>
  <cp:lastPrinted>2023-10-03T13:57:00Z</cp:lastPrinted>
  <dcterms:created xsi:type="dcterms:W3CDTF">2023-03-24T16:03:00Z</dcterms:created>
  <dcterms:modified xsi:type="dcterms:W3CDTF">2023-10-03T13:59:00Z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